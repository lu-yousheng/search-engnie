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5192" w14:textId="244CE369" w:rsidR="009A3A4A" w:rsidRDefault="00E076F8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CE0D960" wp14:editId="40174225">
                <wp:simplePos x="0" y="0"/>
                <wp:positionH relativeFrom="margin">
                  <wp:posOffset>1194867</wp:posOffset>
                </wp:positionH>
                <wp:positionV relativeFrom="paragraph">
                  <wp:posOffset>5206013</wp:posOffset>
                </wp:positionV>
                <wp:extent cx="5151549" cy="3721815"/>
                <wp:effectExtent l="0" t="0" r="0" b="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1549" cy="372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4C772F" w14:textId="77777777" w:rsidR="00733E7D" w:rsidRDefault="00733E7D" w:rsidP="000E2215">
                            <w:pPr>
                              <w:snapToGrid w:val="0"/>
                              <w:spacing w:line="240" w:lineRule="atLeast"/>
                            </w:pPr>
                          </w:p>
                          <w:p w14:paraId="13309D02" w14:textId="3FB51F71" w:rsidR="00733E7D" w:rsidRPr="00E076F8" w:rsidRDefault="00733E7D" w:rsidP="00733E7D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40" w:lineRule="atLeas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 w:rsidRPr="00E076F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一</w:t>
                            </w:r>
                            <w:r w:rsidRPr="00E076F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 w:rsidRPr="00E076F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: COCODE</w:t>
                            </w:r>
                            <w:r w:rsidRPr="00E076F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博客网站</w:t>
                            </w:r>
                          </w:p>
                          <w:p w14:paraId="4B041CFC" w14:textId="77777777" w:rsidR="00733E7D" w:rsidRPr="00341CE7" w:rsidRDefault="00733E7D" w:rsidP="00733E7D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Pr="008723D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开发环境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：idea，JDK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VsCode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，Tomca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t</w:t>
                            </w:r>
                          </w:p>
                          <w:p w14:paraId="77D8BF6B" w14:textId="410DE0BD" w:rsidR="00733E7D" w:rsidRPr="00341CE7" w:rsidRDefault="00733E7D" w:rsidP="00733E7D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Pr="008723D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技术描述</w:t>
                            </w:r>
                            <w:r w:rsidRPr="00341CE7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 w:rsidRPr="00341CE7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341CE7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Spring+SpringMVC+Mybatis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51345DD6" w14:textId="77777777" w:rsidR="00733E7D" w:rsidRPr="002C5083" w:rsidRDefault="00733E7D" w:rsidP="00733E7D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</w:t>
                            </w:r>
                            <w:r w:rsidRPr="00F01EB6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该博客系统大概包含了以下功能：用户的登录与注册、发表编辑博客、博客查阅、博客删除、博客评论、博客点赞、个人信息页展示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等功能</w:t>
                            </w:r>
                          </w:p>
                          <w:p w14:paraId="37AA1691" w14:textId="1DB1899A" w:rsidR="00733E7D" w:rsidRPr="00733E7D" w:rsidRDefault="00733E7D" w:rsidP="00733E7D">
                            <w:pPr>
                              <w:snapToGrid w:val="0"/>
                              <w:spacing w:line="240" w:lineRule="atLeast"/>
                              <w:ind w:firstLineChars="50" w:firstLine="105"/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Cs w:val="18"/>
                              </w:rPr>
                            </w:pPr>
                            <w:r w:rsidRPr="00705244"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Cs w:val="18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E74B5"/>
                                <w:kern w:val="24"/>
                                <w:szCs w:val="18"/>
                              </w:rPr>
                              <w:t>展示</w:t>
                            </w:r>
                            <w:r w:rsidRPr="00705244">
                              <w:rPr>
                                <w:rFonts w:ascii="微软雅黑" w:eastAsia="微软雅黑" w:hAnsi="微软雅黑" w:hint="eastAsia"/>
                                <w:color w:val="2E74B5"/>
                                <w:kern w:val="24"/>
                                <w:szCs w:val="18"/>
                              </w:rPr>
                              <w:t>：</w:t>
                            </w:r>
                            <w:hyperlink r:id="rId8" w:history="1">
                              <w:r w:rsidRPr="00733E7D">
                                <w:rPr>
                                  <w:rFonts w:ascii="微软雅黑" w:eastAsia="微软雅黑" w:hAnsi="微软雅黑"/>
                                  <w:i/>
                                  <w:iCs/>
                                  <w:color w:val="2E74B5"/>
                                  <w:u w:val="single"/>
                                </w:rPr>
                                <w:t>http://47.100.71.50:8080/Blog-System/blog_list.html</w:t>
                              </w:r>
                            </w:hyperlink>
                          </w:p>
                          <w:p w14:paraId="25AE6686" w14:textId="77777777" w:rsidR="00733E7D" w:rsidRPr="00733E7D" w:rsidRDefault="00733E7D" w:rsidP="00733E7D">
                            <w:pPr>
                              <w:snapToGrid w:val="0"/>
                              <w:spacing w:line="240" w:lineRule="atLeast"/>
                              <w:ind w:firstLineChars="50" w:firstLine="105"/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Cs w:val="18"/>
                              </w:rPr>
                            </w:pPr>
                          </w:p>
                          <w:p w14:paraId="47891E2D" w14:textId="40A62608" w:rsidR="006404C7" w:rsidRPr="006404C7" w:rsidRDefault="006404C7" w:rsidP="006404C7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40" w:lineRule="atLeas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项目</w:t>
                            </w:r>
                            <w:r w:rsidR="00733E7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二</w:t>
                            </w: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 w:rsidRPr="006404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: </w:t>
                            </w: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淘淘校园二手交易平台 </w:t>
                            </w:r>
                          </w:p>
                          <w:p w14:paraId="26200A7E" w14:textId="096C15BA" w:rsidR="00B860E8" w:rsidRPr="00341CE7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="008723D9" w:rsidRPr="008723D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开发环境</w:t>
                            </w:r>
                            <w:r w:rsidR="008723D9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：idea，JDK</w:t>
                            </w:r>
                            <w:r w:rsidR="008723D9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8</w:t>
                            </w:r>
                            <w:r w:rsidR="008723D9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8723D9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VsCode</w:t>
                            </w:r>
                            <w:proofErr w:type="spellEnd"/>
                            <w:r w:rsidR="008723D9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，Tomca</w:t>
                            </w:r>
                            <w:r w:rsidR="008723D9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t</w:t>
                            </w:r>
                          </w:p>
                          <w:p w14:paraId="2614EBE3" w14:textId="5C6B717A" w:rsidR="00513BE1" w:rsidRPr="00341CE7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="00D20A28" w:rsidRPr="008723D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技术</w:t>
                            </w:r>
                            <w:r w:rsidR="008723D9" w:rsidRPr="008723D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描述</w:t>
                            </w:r>
                            <w:r w:rsidR="00D20A28" w:rsidRPr="00341CE7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 w:rsidR="00D20A28" w:rsidRPr="00341CE7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:</w:t>
                            </w:r>
                            <w:r w:rsidR="002B7367" w:rsidRPr="00341CE7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2B7367" w:rsidRPr="00341CE7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</w:t>
                            </w:r>
                            <w:r w:rsidR="00D20A28" w:rsidRPr="00341CE7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pring+</w:t>
                            </w:r>
                            <w:r w:rsidR="002B7367" w:rsidRPr="00341CE7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</w:t>
                            </w:r>
                            <w:r w:rsidR="00D20A28" w:rsidRPr="00341CE7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pringMVC</w:t>
                            </w:r>
                            <w:r w:rsidR="002B7367" w:rsidRPr="00341CE7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+Mybatis-Plus</w:t>
                            </w:r>
                            <w:proofErr w:type="spellEnd"/>
                            <w:r w:rsidR="008723D9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+</w:t>
                            </w:r>
                            <w:r w:rsidR="008723D9" w:rsidRPr="008723D9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 w:rsidR="008723D9" w:rsidRPr="00341CE7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Redis</w:t>
                            </w:r>
                          </w:p>
                          <w:p w14:paraId="3F06AD89" w14:textId="4795B9CA" w:rsidR="00705244" w:rsidRPr="00D25739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="008723D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项目</w:t>
                            </w:r>
                            <w:r w:rsidR="008723D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描述</w:t>
                            </w:r>
                            <w:r w:rsidR="002B7367" w:rsidRPr="008723D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 w:rsidR="002B7367" w:rsidRPr="00341CE7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: </w:t>
                            </w:r>
                            <w:r w:rsidR="002C5083" w:rsidRPr="002C508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基于</w:t>
                            </w:r>
                            <w:proofErr w:type="spellStart"/>
                            <w:r w:rsidR="002C5083" w:rsidRPr="002C5083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2C5083" w:rsidRPr="002C5083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框架开发的校园二手交易网站 实现的功能有:用户的登录注册,购买与售卖,用户个人信息的修改,以及商品的管理,上架与下架等基本商城功能,添加了卖家与买家的聊天功能,消息提醒功能等</w:t>
                            </w:r>
                          </w:p>
                          <w:p w14:paraId="7AA1CFBB" w14:textId="705A7EDA" w:rsidR="00705244" w:rsidRPr="00705244" w:rsidRDefault="00705244" w:rsidP="00705244">
                            <w:pPr>
                              <w:snapToGrid w:val="0"/>
                              <w:spacing w:line="240" w:lineRule="atLeast"/>
                              <w:ind w:firstLineChars="50" w:firstLine="105"/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Cs w:val="18"/>
                              </w:rPr>
                            </w:pPr>
                            <w:r w:rsidRPr="00705244"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Cs w:val="18"/>
                              </w:rPr>
                              <w:t>项目</w:t>
                            </w:r>
                            <w:r w:rsidR="00EA64D6">
                              <w:rPr>
                                <w:rFonts w:ascii="微软雅黑" w:eastAsia="微软雅黑" w:hAnsi="微软雅黑" w:hint="eastAsia"/>
                                <w:color w:val="2E74B5"/>
                                <w:kern w:val="24"/>
                                <w:szCs w:val="18"/>
                              </w:rPr>
                              <w:t>展示</w:t>
                            </w:r>
                            <w:r w:rsidRPr="00705244">
                              <w:rPr>
                                <w:rFonts w:ascii="微软雅黑" w:eastAsia="微软雅黑" w:hAnsi="微软雅黑" w:hint="eastAsia"/>
                                <w:color w:val="2E74B5"/>
                                <w:kern w:val="24"/>
                                <w:szCs w:val="18"/>
                              </w:rPr>
                              <w:t>：</w:t>
                            </w:r>
                            <w:r w:rsidR="0072542B" w:rsidRPr="00EA64D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2E74B5"/>
                                <w:kern w:val="24"/>
                                <w:szCs w:val="18"/>
                                <w:u w:val="single"/>
                              </w:rPr>
                              <w:t>http://47.100.71.50:</w:t>
                            </w:r>
                            <w:r w:rsidR="0072542B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2E74B5"/>
                                <w:kern w:val="24"/>
                                <w:szCs w:val="18"/>
                                <w:u w:val="single"/>
                              </w:rPr>
                              <w:t>8090</w:t>
                            </w:r>
                            <w:r w:rsidR="0072542B" w:rsidRPr="00E076F8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2E74B5"/>
                                <w:kern w:val="24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  <w:p w14:paraId="25A52966" w14:textId="77777777" w:rsidR="00D25739" w:rsidRDefault="00D25739" w:rsidP="00705244">
                            <w:pPr>
                              <w:snapToGrid w:val="0"/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</w:p>
                          <w:p w14:paraId="0D1E0940" w14:textId="5CA63910" w:rsidR="00705244" w:rsidRPr="00705244" w:rsidRDefault="00705244" w:rsidP="00705244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</w:p>
                          <w:p w14:paraId="0DCFE5D7" w14:textId="77777777" w:rsidR="00192293" w:rsidRDefault="00192293" w:rsidP="00192293">
                            <w:pPr>
                              <w:pStyle w:val="a9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8B033AE" w14:textId="3BB736F6" w:rsidR="009A3A4A" w:rsidRDefault="009A3A4A" w:rsidP="00192293">
                            <w:pPr>
                              <w:pStyle w:val="a9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ABB6A03" w14:textId="03C17297" w:rsidR="009A3A4A" w:rsidRDefault="009A3A4A" w:rsidP="00FE22DD">
                            <w:pPr>
                              <w:pStyle w:val="a9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0D960" id="矩形 14" o:spid="_x0000_s1026" style="position:absolute;left:0;text-align:left;margin-left:94.1pt;margin-top:409.9pt;width:405.65pt;height:293.0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" filled="f" stroked="f">
                <v:textbox>
                  <w:txbxContent>
                    <w:p w14:paraId="7A4C772F" w14:textId="77777777" w:rsidR="00733E7D" w:rsidRDefault="00733E7D" w:rsidP="000E2215">
                      <w:pPr>
                        <w:snapToGrid w:val="0"/>
                        <w:spacing w:line="240" w:lineRule="atLeast"/>
                      </w:pPr>
                    </w:p>
                    <w:p w14:paraId="13309D02" w14:textId="3FB51F71" w:rsidR="00733E7D" w:rsidRPr="00E076F8" w:rsidRDefault="00733E7D" w:rsidP="00733E7D">
                      <w:pPr>
                        <w:pStyle w:val="ac"/>
                        <w:numPr>
                          <w:ilvl w:val="0"/>
                          <w:numId w:val="3"/>
                        </w:numPr>
                        <w:snapToGrid w:val="0"/>
                        <w:spacing w:line="240" w:lineRule="atLeas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 w:rsidRPr="00E076F8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一</w:t>
                      </w:r>
                      <w:r w:rsidRPr="00E076F8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 xml:space="preserve"> </w:t>
                      </w:r>
                      <w:r w:rsidRPr="00E076F8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: COCODE</w:t>
                      </w:r>
                      <w:r w:rsidRPr="00E076F8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博客网站</w:t>
                      </w:r>
                    </w:p>
                    <w:p w14:paraId="4B041CFC" w14:textId="77777777" w:rsidR="00733E7D" w:rsidRPr="00341CE7" w:rsidRDefault="00733E7D" w:rsidP="00733E7D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Pr="008723D9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开发环境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：idea，JDK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VsCode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，Tomca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t</w:t>
                      </w:r>
                    </w:p>
                    <w:p w14:paraId="77D8BF6B" w14:textId="410DE0BD" w:rsidR="00733E7D" w:rsidRPr="00341CE7" w:rsidRDefault="00733E7D" w:rsidP="00733E7D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Pr="008723D9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技术描述</w:t>
                      </w:r>
                      <w:r w:rsidRPr="00341CE7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 xml:space="preserve"> </w:t>
                      </w:r>
                      <w:r w:rsidRPr="00341CE7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: </w:t>
                      </w:r>
                      <w:proofErr w:type="spellStart"/>
                      <w:r w:rsidRPr="00341CE7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Spring+SpringMVC+Mybatis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51345DD6" w14:textId="77777777" w:rsidR="00733E7D" w:rsidRPr="002C5083" w:rsidRDefault="00733E7D" w:rsidP="00733E7D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</w:t>
                      </w:r>
                      <w:r w:rsidRPr="00F01EB6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该博客系统大概包含了以下功能：用户的登录与注册、发表编辑博客、博客查阅、博客删除、博客评论、博客点赞、个人信息页展示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等功能</w:t>
                      </w:r>
                    </w:p>
                    <w:p w14:paraId="37AA1691" w14:textId="1DB1899A" w:rsidR="00733E7D" w:rsidRPr="00733E7D" w:rsidRDefault="00733E7D" w:rsidP="00733E7D">
                      <w:pPr>
                        <w:snapToGrid w:val="0"/>
                        <w:spacing w:line="240" w:lineRule="atLeast"/>
                        <w:ind w:firstLineChars="50" w:firstLine="105"/>
                        <w:rPr>
                          <w:rFonts w:ascii="微软雅黑" w:eastAsia="微软雅黑" w:hAnsi="微软雅黑"/>
                          <w:color w:val="2E74B5"/>
                          <w:kern w:val="24"/>
                          <w:szCs w:val="18"/>
                        </w:rPr>
                      </w:pPr>
                      <w:r w:rsidRPr="00705244">
                        <w:rPr>
                          <w:rFonts w:ascii="微软雅黑" w:eastAsia="微软雅黑" w:hAnsi="微软雅黑"/>
                          <w:color w:val="2E74B5"/>
                          <w:kern w:val="24"/>
                          <w:szCs w:val="18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color w:val="2E74B5"/>
                          <w:kern w:val="24"/>
                          <w:szCs w:val="18"/>
                        </w:rPr>
                        <w:t>展示</w:t>
                      </w:r>
                      <w:r w:rsidRPr="00705244">
                        <w:rPr>
                          <w:rFonts w:ascii="微软雅黑" w:eastAsia="微软雅黑" w:hAnsi="微软雅黑" w:hint="eastAsia"/>
                          <w:color w:val="2E74B5"/>
                          <w:kern w:val="24"/>
                          <w:szCs w:val="18"/>
                        </w:rPr>
                        <w:t>：</w:t>
                      </w:r>
                      <w:hyperlink r:id="rId9" w:history="1">
                        <w:r w:rsidRPr="00733E7D">
                          <w:rPr>
                            <w:rFonts w:ascii="微软雅黑" w:eastAsia="微软雅黑" w:hAnsi="微软雅黑"/>
                            <w:i/>
                            <w:iCs/>
                            <w:color w:val="2E74B5"/>
                            <w:u w:val="single"/>
                          </w:rPr>
                          <w:t>http://47.100.71.50:8080/Blog-System/blog_list.html</w:t>
                        </w:r>
                      </w:hyperlink>
                    </w:p>
                    <w:p w14:paraId="25AE6686" w14:textId="77777777" w:rsidR="00733E7D" w:rsidRPr="00733E7D" w:rsidRDefault="00733E7D" w:rsidP="00733E7D">
                      <w:pPr>
                        <w:snapToGrid w:val="0"/>
                        <w:spacing w:line="240" w:lineRule="atLeast"/>
                        <w:ind w:firstLineChars="50" w:firstLine="105"/>
                        <w:rPr>
                          <w:rFonts w:ascii="微软雅黑" w:eastAsia="微软雅黑" w:hAnsi="微软雅黑"/>
                          <w:color w:val="2E74B5"/>
                          <w:kern w:val="24"/>
                          <w:szCs w:val="18"/>
                        </w:rPr>
                      </w:pPr>
                    </w:p>
                    <w:p w14:paraId="47891E2D" w14:textId="40A62608" w:rsidR="006404C7" w:rsidRPr="006404C7" w:rsidRDefault="006404C7" w:rsidP="006404C7">
                      <w:pPr>
                        <w:pStyle w:val="ac"/>
                        <w:numPr>
                          <w:ilvl w:val="0"/>
                          <w:numId w:val="3"/>
                        </w:numPr>
                        <w:snapToGrid w:val="0"/>
                        <w:spacing w:line="240" w:lineRule="atLeas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项目</w:t>
                      </w:r>
                      <w:r w:rsidR="00733E7D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二</w:t>
                      </w: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 xml:space="preserve"> </w:t>
                      </w:r>
                      <w:r w:rsidRPr="006404C7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 xml:space="preserve">: </w:t>
                      </w: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 xml:space="preserve">淘淘校园二手交易平台 </w:t>
                      </w:r>
                    </w:p>
                    <w:p w14:paraId="26200A7E" w14:textId="096C15BA" w:rsidR="00B860E8" w:rsidRPr="00341CE7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="008723D9" w:rsidRPr="008723D9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开发环境</w:t>
                      </w:r>
                      <w:r w:rsidR="008723D9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：idea，JDK</w:t>
                      </w:r>
                      <w:r w:rsidR="008723D9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8</w:t>
                      </w:r>
                      <w:r w:rsidR="008723D9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，</w:t>
                      </w:r>
                      <w:proofErr w:type="spellStart"/>
                      <w:r w:rsidR="008723D9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VsCode</w:t>
                      </w:r>
                      <w:proofErr w:type="spellEnd"/>
                      <w:r w:rsidR="008723D9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，Tomca</w:t>
                      </w:r>
                      <w:r w:rsidR="008723D9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t</w:t>
                      </w:r>
                    </w:p>
                    <w:p w14:paraId="2614EBE3" w14:textId="5C6B717A" w:rsidR="00513BE1" w:rsidRPr="00341CE7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="00D20A28" w:rsidRPr="008723D9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技术</w:t>
                      </w:r>
                      <w:r w:rsidR="008723D9" w:rsidRPr="008723D9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描述</w:t>
                      </w:r>
                      <w:r w:rsidR="00D20A28" w:rsidRPr="00341CE7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 xml:space="preserve"> </w:t>
                      </w:r>
                      <w:r w:rsidR="00D20A28" w:rsidRPr="00341CE7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:</w:t>
                      </w:r>
                      <w:r w:rsidR="002B7367" w:rsidRPr="00341CE7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  <w:proofErr w:type="spellStart"/>
                      <w:r w:rsidR="002B7367" w:rsidRPr="00341CE7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</w:t>
                      </w:r>
                      <w:r w:rsidR="00D20A28" w:rsidRPr="00341CE7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pring+</w:t>
                      </w:r>
                      <w:r w:rsidR="002B7367" w:rsidRPr="00341CE7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</w:t>
                      </w:r>
                      <w:r w:rsidR="00D20A28" w:rsidRPr="00341CE7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pringMVC</w:t>
                      </w:r>
                      <w:r w:rsidR="002B7367" w:rsidRPr="00341CE7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+Mybatis-Plus</w:t>
                      </w:r>
                      <w:proofErr w:type="spellEnd"/>
                      <w:r w:rsidR="008723D9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+</w:t>
                      </w:r>
                      <w:r w:rsidR="008723D9" w:rsidRPr="008723D9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  <w:r w:rsidR="008723D9" w:rsidRPr="00341CE7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Redis</w:t>
                      </w:r>
                    </w:p>
                    <w:p w14:paraId="3F06AD89" w14:textId="4795B9CA" w:rsidR="00705244" w:rsidRPr="00D25739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="008723D9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项目</w:t>
                      </w:r>
                      <w:r w:rsidR="008723D9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描述</w:t>
                      </w:r>
                      <w:r w:rsidR="002B7367" w:rsidRPr="008723D9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 xml:space="preserve"> </w:t>
                      </w:r>
                      <w:r w:rsidR="002B7367" w:rsidRPr="00341CE7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: </w:t>
                      </w:r>
                      <w:r w:rsidR="002C5083" w:rsidRPr="002C508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基于</w:t>
                      </w:r>
                      <w:proofErr w:type="spellStart"/>
                      <w:r w:rsidR="002C5083" w:rsidRPr="002C5083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SpringBoot</w:t>
                      </w:r>
                      <w:proofErr w:type="spellEnd"/>
                      <w:r w:rsidR="002C5083" w:rsidRPr="002C5083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框架开发的校园二手交易网站 实现的功能有:用户的登录注册,购买与售卖,用户个人信息的修改,以及商品的管理,上架与下架等基本商城功能,添加了卖家与买家的聊天功能,消息提醒功能等</w:t>
                      </w:r>
                    </w:p>
                    <w:p w14:paraId="7AA1CFBB" w14:textId="705A7EDA" w:rsidR="00705244" w:rsidRPr="00705244" w:rsidRDefault="00705244" w:rsidP="00705244">
                      <w:pPr>
                        <w:snapToGrid w:val="0"/>
                        <w:spacing w:line="240" w:lineRule="atLeast"/>
                        <w:ind w:firstLineChars="50" w:firstLine="105"/>
                        <w:rPr>
                          <w:rFonts w:ascii="微软雅黑" w:eastAsia="微软雅黑" w:hAnsi="微软雅黑"/>
                          <w:color w:val="2E74B5"/>
                          <w:kern w:val="24"/>
                          <w:szCs w:val="18"/>
                        </w:rPr>
                      </w:pPr>
                      <w:r w:rsidRPr="00705244">
                        <w:rPr>
                          <w:rFonts w:ascii="微软雅黑" w:eastAsia="微软雅黑" w:hAnsi="微软雅黑"/>
                          <w:color w:val="2E74B5"/>
                          <w:kern w:val="24"/>
                          <w:szCs w:val="18"/>
                        </w:rPr>
                        <w:t>项目</w:t>
                      </w:r>
                      <w:r w:rsidR="00EA64D6">
                        <w:rPr>
                          <w:rFonts w:ascii="微软雅黑" w:eastAsia="微软雅黑" w:hAnsi="微软雅黑" w:hint="eastAsia"/>
                          <w:color w:val="2E74B5"/>
                          <w:kern w:val="24"/>
                          <w:szCs w:val="18"/>
                        </w:rPr>
                        <w:t>展示</w:t>
                      </w:r>
                      <w:r w:rsidRPr="00705244">
                        <w:rPr>
                          <w:rFonts w:ascii="微软雅黑" w:eastAsia="微软雅黑" w:hAnsi="微软雅黑" w:hint="eastAsia"/>
                          <w:color w:val="2E74B5"/>
                          <w:kern w:val="24"/>
                          <w:szCs w:val="18"/>
                        </w:rPr>
                        <w:t>：</w:t>
                      </w:r>
                      <w:r w:rsidR="0072542B" w:rsidRPr="00EA64D6">
                        <w:rPr>
                          <w:rFonts w:ascii="微软雅黑" w:eastAsia="微软雅黑" w:hAnsi="微软雅黑"/>
                          <w:i/>
                          <w:iCs/>
                          <w:color w:val="2E74B5"/>
                          <w:kern w:val="24"/>
                          <w:szCs w:val="18"/>
                          <w:u w:val="single"/>
                        </w:rPr>
                        <w:t>http://47.100.71.50:</w:t>
                      </w:r>
                      <w:r w:rsidR="0072542B">
                        <w:rPr>
                          <w:rFonts w:ascii="微软雅黑" w:eastAsia="微软雅黑" w:hAnsi="微软雅黑"/>
                          <w:i/>
                          <w:iCs/>
                          <w:color w:val="2E74B5"/>
                          <w:kern w:val="24"/>
                          <w:szCs w:val="18"/>
                          <w:u w:val="single"/>
                        </w:rPr>
                        <w:t>8090</w:t>
                      </w:r>
                      <w:r w:rsidR="0072542B" w:rsidRPr="00E076F8">
                        <w:rPr>
                          <w:rFonts w:ascii="微软雅黑" w:eastAsia="微软雅黑" w:hAnsi="微软雅黑"/>
                          <w:i/>
                          <w:iCs/>
                          <w:color w:val="2E74B5"/>
                          <w:kern w:val="24"/>
                          <w:szCs w:val="18"/>
                          <w:u w:val="single"/>
                        </w:rPr>
                        <w:t xml:space="preserve"> </w:t>
                      </w:r>
                    </w:p>
                    <w:p w14:paraId="25A52966" w14:textId="77777777" w:rsidR="00D25739" w:rsidRDefault="00D25739" w:rsidP="00705244">
                      <w:pPr>
                        <w:snapToGrid w:val="0"/>
                        <w:spacing w:line="240" w:lineRule="atLeast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</w:p>
                    <w:p w14:paraId="0D1E0940" w14:textId="5CA63910" w:rsidR="00705244" w:rsidRPr="00705244" w:rsidRDefault="00705244" w:rsidP="00705244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</w:p>
                    <w:p w14:paraId="0DCFE5D7" w14:textId="77777777" w:rsidR="00192293" w:rsidRDefault="00192293" w:rsidP="00192293">
                      <w:pPr>
                        <w:pStyle w:val="a9"/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</w:p>
                    <w:p w14:paraId="28B033AE" w14:textId="3BB736F6" w:rsidR="009A3A4A" w:rsidRDefault="009A3A4A" w:rsidP="00192293">
                      <w:pPr>
                        <w:pStyle w:val="a9"/>
                        <w:snapToGrid w:val="0"/>
                        <w:ind w:left="42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</w:p>
                    <w:p w14:paraId="0ABB6A03" w14:textId="03C17297" w:rsidR="009A3A4A" w:rsidRDefault="009A3A4A" w:rsidP="00FE22DD">
                      <w:pPr>
                        <w:pStyle w:val="a9"/>
                        <w:snapToGrid w:val="0"/>
                        <w:ind w:left="42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F8EB255" wp14:editId="0AB525FF">
                <wp:simplePos x="0" y="0"/>
                <wp:positionH relativeFrom="margin">
                  <wp:posOffset>1165225</wp:posOffset>
                </wp:positionH>
                <wp:positionV relativeFrom="paragraph">
                  <wp:posOffset>1983105</wp:posOffset>
                </wp:positionV>
                <wp:extent cx="5202555" cy="3353435"/>
                <wp:effectExtent l="0" t="0" r="0" b="0"/>
                <wp:wrapSquare wrapText="bothSides"/>
                <wp:docPr id="12" name="经历内容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2555" cy="3353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55E7EA17" w14:textId="3D5D2FD1" w:rsidR="006404C7" w:rsidRPr="006404C7" w:rsidRDefault="006404C7" w:rsidP="006404C7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40" w:lineRule="atLeas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Java基础技能</w:t>
                            </w:r>
                          </w:p>
                          <w:p w14:paraId="229564D0" w14:textId="157FDF57" w:rsidR="00FE22DD" w:rsidRPr="00513BE1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1</w:t>
                            </w:r>
                            <w:r w:rsidRPr="006404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="00EF10AE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</w:t>
                            </w:r>
                            <w:r w:rsidR="00FE22DD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掌握Java</w:t>
                            </w:r>
                            <w:r w:rsidR="00EF10AE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初级知识</w:t>
                            </w:r>
                            <w:r w:rsidR="00FE22DD" w:rsidRPr="00513BE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,</w:t>
                            </w:r>
                            <w:r w:rsidR="00EF10AE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如</w:t>
                            </w:r>
                            <w:r w:rsidR="00FE22DD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常用API</w:t>
                            </w:r>
                            <w:r w:rsidR="00FE22DD" w:rsidRPr="00513BE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,IO</w:t>
                            </w:r>
                            <w:r w:rsidR="00FE22DD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流,反射机制等基本知识</w:t>
                            </w:r>
                            <w:r w:rsidR="00EF10AE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,</w:t>
                            </w:r>
                            <w:r w:rsidR="00EF10AE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熟练使用Java集合框架中的</w:t>
                            </w:r>
                            <w:proofErr w:type="spellStart"/>
                            <w:r w:rsidR="00EF10AE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List</w:t>
                            </w:r>
                            <w:r w:rsidR="00EF10AE" w:rsidRPr="00513BE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,Set,Map</w:t>
                            </w:r>
                            <w:proofErr w:type="spellEnd"/>
                            <w:r w:rsidR="00EF10AE" w:rsidRPr="00513BE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,</w:t>
                            </w:r>
                            <w:r w:rsidR="00EF10AE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等</w:t>
                            </w:r>
                          </w:p>
                          <w:p w14:paraId="2F4EDF99" w14:textId="7A432B00" w:rsidR="009A3A4A" w:rsidRPr="00513BE1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2.</w:t>
                            </w:r>
                            <w:r w:rsidR="00276316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了解</w:t>
                            </w:r>
                            <w:r w:rsidR="00EF10AE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常用的Java设计模式,</w:t>
                            </w:r>
                            <w:r w:rsidR="00276316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了解</w:t>
                            </w:r>
                            <w:r w:rsidR="00EF10AE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多线程创建使用</w:t>
                            </w:r>
                          </w:p>
                          <w:p w14:paraId="55BF2961" w14:textId="4B232192" w:rsidR="006404C7" w:rsidRPr="006404C7" w:rsidRDefault="006404C7" w:rsidP="006404C7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40" w:lineRule="atLeas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J</w:t>
                            </w:r>
                            <w:r w:rsidRPr="006404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ava Web</w:t>
                            </w: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技能</w:t>
                            </w:r>
                          </w:p>
                          <w:p w14:paraId="0ADA64A0" w14:textId="2C3FFA11" w:rsidR="00397A80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1</w:t>
                            </w:r>
                            <w:r w:rsidRPr="006404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="00397A80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熟悉掌握</w:t>
                            </w:r>
                            <w:r w:rsidR="001D4E7D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Java</w:t>
                            </w:r>
                            <w:r w:rsidR="001D4E7D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Web</w:t>
                            </w:r>
                            <w:r w:rsidR="001D4E7D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开发技术,包括Ser</w:t>
                            </w:r>
                            <w:r w:rsidR="001D4E7D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vlet,</w:t>
                            </w:r>
                            <w:r w:rsidR="001D4E7D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</w:t>
                            </w:r>
                            <w:r w:rsidR="00F74C96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</w:t>
                            </w:r>
                            <w:r w:rsidR="00F74C96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与HTTPS</w:t>
                            </w:r>
                            <w:r w:rsidR="001D4E7D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协议</w:t>
                            </w:r>
                          </w:p>
                          <w:p w14:paraId="70A1D922" w14:textId="351BAB38" w:rsidR="00FD5331" w:rsidRPr="00513BE1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.</w:t>
                            </w:r>
                            <w:r w:rsidR="00FD5331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="00986A8A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Spring</w:t>
                            </w:r>
                            <w:r w:rsidR="00986A8A" w:rsidRPr="00513BE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Boot</w:t>
                            </w:r>
                            <w:proofErr w:type="spellEnd"/>
                            <w:r w:rsidR="00986A8A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以及SSM</w:t>
                            </w:r>
                            <w:r w:rsidR="00986A8A" w:rsidRPr="00513BE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986A8A" w:rsidRPr="00513BE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Spring,SpringMVC,Mybatis</w:t>
                            </w:r>
                            <w:proofErr w:type="spellEnd"/>
                            <w:r w:rsidR="00986A8A" w:rsidRPr="00513BE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)</w:t>
                            </w:r>
                            <w:r w:rsidR="00986A8A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框架的使用;</w:t>
                            </w:r>
                          </w:p>
                          <w:p w14:paraId="38811D66" w14:textId="49E154D2" w:rsidR="001D4E7D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3</w:t>
                            </w:r>
                            <w:r w:rsidRPr="006404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="001D4E7D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了解计算机网络中TCP</w:t>
                            </w:r>
                            <w:r w:rsidR="001D4E7D" w:rsidRPr="00513BE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/UDP</w:t>
                            </w:r>
                            <w:r w:rsidR="001D4E7D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协议,了解三次握手与四次挥手机制;</w:t>
                            </w:r>
                          </w:p>
                          <w:p w14:paraId="7138D734" w14:textId="282B86D8" w:rsidR="006404C7" w:rsidRPr="006404C7" w:rsidRDefault="006404C7" w:rsidP="006404C7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40" w:lineRule="atLeas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数据库技能</w:t>
                            </w:r>
                          </w:p>
                          <w:p w14:paraId="365F5923" w14:textId="6B817B72" w:rsidR="00986A8A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1</w:t>
                            </w:r>
                            <w:r w:rsidRPr="006404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="00986A8A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熟悉使用M</w:t>
                            </w:r>
                            <w:r w:rsidR="001D4E7D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y</w:t>
                            </w:r>
                            <w:r w:rsidR="00986A8A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SQL数据库,</w:t>
                            </w:r>
                            <w:r w:rsidR="00F74C96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了解</w:t>
                            </w:r>
                            <w:r w:rsidR="00986A8A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事务的隔离级别</w:t>
                            </w:r>
                          </w:p>
                          <w:p w14:paraId="16713C08" w14:textId="44579E23" w:rsidR="00986A8A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</w:t>
                            </w:r>
                            <w:r w:rsidRPr="006404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="00150318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 w:rsidR="00150318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了解</w:t>
                            </w:r>
                            <w:r w:rsidR="001D4E7D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Redis缓存数据库</w:t>
                            </w:r>
                          </w:p>
                          <w:p w14:paraId="105B6DDD" w14:textId="0B5A6F74" w:rsidR="006404C7" w:rsidRPr="006404C7" w:rsidRDefault="006404C7" w:rsidP="006404C7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40" w:lineRule="atLeas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其他技能</w:t>
                            </w:r>
                          </w:p>
                          <w:p w14:paraId="2405F94C" w14:textId="6D51EDFB" w:rsidR="00986A8A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1</w:t>
                            </w:r>
                            <w:r w:rsidRPr="006404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="00986A8A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了解Linu</w:t>
                            </w:r>
                            <w:r w:rsidR="00986A8A" w:rsidRPr="00513BE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x</w:t>
                            </w:r>
                            <w:r w:rsidR="00986A8A" w:rsidRPr="00513BE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命令,有Linux部署服务器项目经验</w:t>
                            </w:r>
                          </w:p>
                          <w:p w14:paraId="30131307" w14:textId="1F337E1A" w:rsidR="00397A80" w:rsidRPr="00513BE1" w:rsidRDefault="006404C7" w:rsidP="006404C7">
                            <w:pPr>
                              <w:pStyle w:val="ac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6404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</w:t>
                            </w:r>
                            <w:r w:rsidRPr="006404C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.</w:t>
                            </w:r>
                            <w:r w:rsidR="001D4E7D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熟悉使用</w:t>
                            </w:r>
                            <w:proofErr w:type="spellStart"/>
                            <w:r w:rsidR="001D4E7D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Git</w:t>
                            </w:r>
                            <w:r w:rsidR="001D4E7D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,Maven,I</w:t>
                            </w:r>
                            <w:r w:rsidR="00F74C96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DEA</w:t>
                            </w:r>
                            <w:proofErr w:type="spellEnd"/>
                            <w:r w:rsidR="001D4E7D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等项目开发及管理工具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EB255" id="_x0000_t202" coordsize="21600,21600" o:spt="202" path="m,l,21600r21600,l21600,xe">
                <v:stroke joinstyle="miter"/>
                <v:path gradientshapeok="t" o:connecttype="rect"/>
              </v:shapetype>
              <v:shape id="经历内容1" o:spid="_x0000_s1027" type="#_x0000_t202" style="position:absolute;left:0;text-align:left;margin-left:91.75pt;margin-top:156.15pt;width:409.65pt;height:264.0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" filled="f" stroked="f">
                <v:textbox>
                  <w:txbxContent>
                    <w:p w14:paraId="55E7EA17" w14:textId="3D5D2FD1" w:rsidR="006404C7" w:rsidRPr="006404C7" w:rsidRDefault="006404C7" w:rsidP="006404C7">
                      <w:pPr>
                        <w:pStyle w:val="ac"/>
                        <w:numPr>
                          <w:ilvl w:val="0"/>
                          <w:numId w:val="3"/>
                        </w:numPr>
                        <w:snapToGrid w:val="0"/>
                        <w:spacing w:line="240" w:lineRule="atLeas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Java基础技能</w:t>
                      </w:r>
                    </w:p>
                    <w:p w14:paraId="229564D0" w14:textId="157FDF57" w:rsidR="00FE22DD" w:rsidRPr="00513BE1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1</w:t>
                      </w:r>
                      <w:r w:rsidRPr="006404C7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="00EF10AE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</w:t>
                      </w:r>
                      <w:r w:rsidR="00FE22DD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掌握Java</w:t>
                      </w:r>
                      <w:r w:rsidR="00EF10AE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初级知识</w:t>
                      </w:r>
                      <w:r w:rsidR="00FE22DD" w:rsidRPr="00513BE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,</w:t>
                      </w:r>
                      <w:r w:rsidR="00EF10AE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如</w:t>
                      </w:r>
                      <w:r w:rsidR="00FE22DD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常用API</w:t>
                      </w:r>
                      <w:r w:rsidR="00FE22DD" w:rsidRPr="00513BE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,IO</w:t>
                      </w:r>
                      <w:r w:rsidR="00FE22DD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流,反射机制等基本知识</w:t>
                      </w:r>
                      <w:r w:rsidR="00EF10AE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,</w:t>
                      </w:r>
                      <w:r w:rsidR="00EF10AE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熟练使用Java集合框架中的</w:t>
                      </w:r>
                      <w:proofErr w:type="spellStart"/>
                      <w:r w:rsidR="00EF10AE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List</w:t>
                      </w:r>
                      <w:r w:rsidR="00EF10AE" w:rsidRPr="00513BE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,Set,Map</w:t>
                      </w:r>
                      <w:proofErr w:type="spellEnd"/>
                      <w:r w:rsidR="00EF10AE" w:rsidRPr="00513BE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,</w:t>
                      </w:r>
                      <w:r w:rsidR="00EF10AE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等</w:t>
                      </w:r>
                    </w:p>
                    <w:p w14:paraId="2F4EDF99" w14:textId="7A432B00" w:rsidR="009A3A4A" w:rsidRPr="00513BE1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2.</w:t>
                      </w:r>
                      <w:r w:rsidR="00276316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了解</w:t>
                      </w:r>
                      <w:r w:rsidR="00EF10AE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常用的Java设计模式,</w:t>
                      </w:r>
                      <w:r w:rsidR="00276316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了解</w:t>
                      </w:r>
                      <w:r w:rsidR="00EF10AE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多线程创建使用</w:t>
                      </w:r>
                    </w:p>
                    <w:p w14:paraId="55BF2961" w14:textId="4B232192" w:rsidR="006404C7" w:rsidRPr="006404C7" w:rsidRDefault="006404C7" w:rsidP="006404C7">
                      <w:pPr>
                        <w:pStyle w:val="ac"/>
                        <w:numPr>
                          <w:ilvl w:val="0"/>
                          <w:numId w:val="3"/>
                        </w:numPr>
                        <w:snapToGrid w:val="0"/>
                        <w:spacing w:line="240" w:lineRule="atLeas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J</w:t>
                      </w:r>
                      <w:r w:rsidRPr="006404C7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ava Web</w:t>
                      </w: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技能</w:t>
                      </w:r>
                    </w:p>
                    <w:p w14:paraId="0ADA64A0" w14:textId="2C3FFA11" w:rsidR="00397A80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1</w:t>
                      </w:r>
                      <w:r w:rsidRPr="006404C7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="00397A80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熟悉掌握</w:t>
                      </w:r>
                      <w:r w:rsidR="001D4E7D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Java</w:t>
                      </w:r>
                      <w:r w:rsidR="001D4E7D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Web</w:t>
                      </w:r>
                      <w:r w:rsidR="001D4E7D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开发技术,包括Ser</w:t>
                      </w:r>
                      <w:r w:rsidR="001D4E7D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vlet,</w:t>
                      </w:r>
                      <w:r w:rsidR="001D4E7D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</w:t>
                      </w:r>
                      <w:r w:rsidR="00F74C96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</w:t>
                      </w:r>
                      <w:r w:rsidR="00F74C96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与HTTPS</w:t>
                      </w:r>
                      <w:r w:rsidR="001D4E7D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协议</w:t>
                      </w:r>
                    </w:p>
                    <w:p w14:paraId="70A1D922" w14:textId="351BAB38" w:rsidR="00FD5331" w:rsidRPr="00513BE1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.</w:t>
                      </w:r>
                      <w:r w:rsidR="00FD5331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</w:t>
                      </w:r>
                      <w:proofErr w:type="spellStart"/>
                      <w:r w:rsidR="00986A8A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Spring</w:t>
                      </w:r>
                      <w:r w:rsidR="00986A8A" w:rsidRPr="00513BE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Boot</w:t>
                      </w:r>
                      <w:proofErr w:type="spellEnd"/>
                      <w:r w:rsidR="00986A8A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以及SSM</w:t>
                      </w:r>
                      <w:r w:rsidR="00986A8A" w:rsidRPr="00513BE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(</w:t>
                      </w:r>
                      <w:proofErr w:type="spellStart"/>
                      <w:r w:rsidR="00986A8A" w:rsidRPr="00513BE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Spring,SpringMVC,Mybatis</w:t>
                      </w:r>
                      <w:proofErr w:type="spellEnd"/>
                      <w:r w:rsidR="00986A8A" w:rsidRPr="00513BE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)</w:t>
                      </w:r>
                      <w:r w:rsidR="00986A8A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框架的使用;</w:t>
                      </w:r>
                    </w:p>
                    <w:p w14:paraId="38811D66" w14:textId="49E154D2" w:rsidR="001D4E7D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3</w:t>
                      </w:r>
                      <w:r w:rsidRPr="006404C7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="001D4E7D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了解计算机网络中TCP</w:t>
                      </w:r>
                      <w:r w:rsidR="001D4E7D" w:rsidRPr="00513BE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/UDP</w:t>
                      </w:r>
                      <w:r w:rsidR="001D4E7D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协议,了解三次握手与四次挥手机制;</w:t>
                      </w:r>
                    </w:p>
                    <w:p w14:paraId="7138D734" w14:textId="282B86D8" w:rsidR="006404C7" w:rsidRPr="006404C7" w:rsidRDefault="006404C7" w:rsidP="006404C7">
                      <w:pPr>
                        <w:pStyle w:val="ac"/>
                        <w:numPr>
                          <w:ilvl w:val="0"/>
                          <w:numId w:val="3"/>
                        </w:numPr>
                        <w:snapToGrid w:val="0"/>
                        <w:spacing w:line="240" w:lineRule="atLeas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数据库技能</w:t>
                      </w:r>
                    </w:p>
                    <w:p w14:paraId="365F5923" w14:textId="6B817B72" w:rsidR="00986A8A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1</w:t>
                      </w:r>
                      <w:r w:rsidRPr="006404C7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="00986A8A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熟悉使用M</w:t>
                      </w:r>
                      <w:r w:rsidR="001D4E7D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y</w:t>
                      </w:r>
                      <w:r w:rsidR="00986A8A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SQL数据库,</w:t>
                      </w:r>
                      <w:r w:rsidR="00F74C96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了解</w:t>
                      </w:r>
                      <w:r w:rsidR="00986A8A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事务的隔离级别</w:t>
                      </w:r>
                    </w:p>
                    <w:p w14:paraId="16713C08" w14:textId="44579E23" w:rsidR="00986A8A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</w:t>
                      </w:r>
                      <w:r w:rsidRPr="006404C7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="00150318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 xml:space="preserve"> </w:t>
                      </w:r>
                      <w:r w:rsidR="00150318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了解</w:t>
                      </w:r>
                      <w:r w:rsidR="001D4E7D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Redis缓存数据库</w:t>
                      </w:r>
                    </w:p>
                    <w:p w14:paraId="105B6DDD" w14:textId="0B5A6F74" w:rsidR="006404C7" w:rsidRPr="006404C7" w:rsidRDefault="006404C7" w:rsidP="006404C7">
                      <w:pPr>
                        <w:pStyle w:val="ac"/>
                        <w:numPr>
                          <w:ilvl w:val="0"/>
                          <w:numId w:val="3"/>
                        </w:numPr>
                        <w:snapToGrid w:val="0"/>
                        <w:spacing w:line="240" w:lineRule="atLeas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其他技能</w:t>
                      </w:r>
                    </w:p>
                    <w:p w14:paraId="2405F94C" w14:textId="6D51EDFB" w:rsidR="00986A8A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1</w:t>
                      </w:r>
                      <w:r w:rsidRPr="006404C7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="00986A8A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了解Linu</w:t>
                      </w:r>
                      <w:r w:rsidR="00986A8A" w:rsidRPr="00513BE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x</w:t>
                      </w:r>
                      <w:r w:rsidR="00986A8A" w:rsidRPr="00513BE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命令,有Linux部署服务器项目经验</w:t>
                      </w:r>
                    </w:p>
                    <w:p w14:paraId="30131307" w14:textId="1F337E1A" w:rsidR="00397A80" w:rsidRPr="00513BE1" w:rsidRDefault="006404C7" w:rsidP="006404C7">
                      <w:pPr>
                        <w:pStyle w:val="ac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6404C7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</w:t>
                      </w:r>
                      <w:r w:rsidRPr="006404C7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.</w:t>
                      </w:r>
                      <w:r w:rsidR="001D4E7D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熟悉使用</w:t>
                      </w:r>
                      <w:proofErr w:type="spellStart"/>
                      <w:r w:rsidR="001D4E7D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Git</w:t>
                      </w:r>
                      <w:r w:rsidR="001D4E7D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,Maven,I</w:t>
                      </w:r>
                      <w:r w:rsidR="00F74C96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DEA</w:t>
                      </w:r>
                      <w:proofErr w:type="spellEnd"/>
                      <w:r w:rsidR="001D4E7D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等项目开发及管理工具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5083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982BA30" wp14:editId="2A261A45">
                <wp:simplePos x="0" y="0"/>
                <wp:positionH relativeFrom="margin">
                  <wp:posOffset>1217295</wp:posOffset>
                </wp:positionH>
                <wp:positionV relativeFrom="paragraph">
                  <wp:posOffset>1075690</wp:posOffset>
                </wp:positionV>
                <wp:extent cx="5521960" cy="827405"/>
                <wp:effectExtent l="0" t="0" r="0" b="0"/>
                <wp:wrapSquare wrapText="bothSides"/>
                <wp:docPr id="217" name="教育背景内容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960" cy="827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1DFE0A78" w14:textId="7ED4729C" w:rsidR="009A3A4A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22"/>
                              </w:rPr>
                              <w:t>20</w:t>
                            </w:r>
                            <w:r w:rsidR="00E248DC"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22"/>
                              </w:rPr>
                              <w:t>.09~20</w:t>
                            </w:r>
                            <w:r w:rsidR="00E248DC"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22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22"/>
                              </w:rPr>
                              <w:t xml:space="preserve">.06          </w:t>
                            </w:r>
                            <w:r w:rsidR="00E248DC"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22"/>
                              </w:rPr>
                              <w:t>泰山学院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22"/>
                              </w:rPr>
                              <w:t xml:space="preserve">         </w:t>
                            </w:r>
                            <w:r w:rsidR="00E248DC"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22"/>
                              </w:rPr>
                              <w:t>软件工程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22"/>
                              </w:rPr>
                              <w:t>本科</w:t>
                            </w:r>
                          </w:p>
                          <w:p w14:paraId="35E44CA7" w14:textId="340D8E42" w:rsidR="009A3A4A" w:rsidRPr="00705244" w:rsidRDefault="00000000" w:rsidP="00705244">
                            <w:pPr>
                              <w:snapToGrid w:val="0"/>
                              <w:spacing w:line="240" w:lineRule="atLeas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922E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主修课程：</w:t>
                            </w:r>
                            <w:r w:rsidR="00D16E4D"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 xml:space="preserve"> Java程序设计</w:t>
                            </w:r>
                            <w:r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D16E4D"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计算机网络</w:t>
                            </w:r>
                            <w:r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D16E4D"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操作系统、数据库原理、数据结构、软件工程</w:t>
                            </w:r>
                            <w:r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D16E4D"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面向对象程序设计、数字电子技术</w:t>
                            </w:r>
                            <w:r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D16E4D"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Java</w:t>
                            </w:r>
                            <w:r w:rsidR="00D16E4D" w:rsidRPr="0070524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Script</w:t>
                            </w:r>
                            <w:r w:rsidR="00D16E4D"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高级开发</w:t>
                            </w:r>
                            <w:r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D16E4D"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线性代数</w:t>
                            </w:r>
                            <w:r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D16E4D"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计算机组成与结构</w:t>
                            </w:r>
                            <w:r w:rsidR="00F74C96" w:rsidRPr="0070524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BA30" id="教育背景内容" o:spid="_x0000_s1028" type="#_x0000_t202" style="position:absolute;left:0;text-align:left;margin-left:95.85pt;margin-top:84.7pt;width:434.8pt;height:65.1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" filled="f" stroked="f">
                <v:textbox>
                  <w:txbxContent>
                    <w:p w14:paraId="1DFE0A78" w14:textId="7ED4729C" w:rsidR="009A3A4A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2E74B5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sz w:val="22"/>
                        </w:rPr>
                        <w:t>20</w:t>
                      </w:r>
                      <w:r w:rsidR="00E248DC">
                        <w:rPr>
                          <w:rFonts w:ascii="微软雅黑" w:eastAsia="微软雅黑" w:hAnsi="微软雅黑"/>
                          <w:b/>
                          <w:color w:val="2E74B5"/>
                          <w:sz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sz w:val="22"/>
                        </w:rPr>
                        <w:t>.09~20</w:t>
                      </w:r>
                      <w:r w:rsidR="00E248DC">
                        <w:rPr>
                          <w:rFonts w:ascii="微软雅黑" w:eastAsia="微软雅黑" w:hAnsi="微软雅黑"/>
                          <w:b/>
                          <w:color w:val="2E74B5"/>
                          <w:sz w:val="22"/>
                        </w:rPr>
                        <w:t>24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sz w:val="22"/>
                        </w:rPr>
                        <w:t xml:space="preserve">.06          </w:t>
                      </w:r>
                      <w:r w:rsidR="00E248DC"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22"/>
                        </w:rPr>
                        <w:t>泰山学院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22"/>
                        </w:rPr>
                        <w:t xml:space="preserve">         </w:t>
                      </w:r>
                      <w:r w:rsidR="00E248DC"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22"/>
                        </w:rPr>
                        <w:t>软件工程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sz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22"/>
                        </w:rPr>
                        <w:t>本科</w:t>
                      </w:r>
                    </w:p>
                    <w:p w14:paraId="35E44CA7" w14:textId="340D8E42" w:rsidR="009A3A4A" w:rsidRPr="00705244" w:rsidRDefault="00000000" w:rsidP="00705244">
                      <w:pPr>
                        <w:snapToGrid w:val="0"/>
                        <w:spacing w:line="240" w:lineRule="atLeas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922E1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主修课程：</w:t>
                      </w:r>
                      <w:r w:rsidR="00D16E4D"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 xml:space="preserve"> Java程序设计</w:t>
                      </w:r>
                      <w:r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D16E4D"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计算机网络</w:t>
                      </w:r>
                      <w:r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D16E4D"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操作系统、数据库原理、数据结构、软件工程</w:t>
                      </w:r>
                      <w:r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D16E4D"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面向对象程序设计、数字电子技术</w:t>
                      </w:r>
                      <w:r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D16E4D"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Java</w:t>
                      </w:r>
                      <w:r w:rsidR="00D16E4D" w:rsidRPr="0070524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Script</w:t>
                      </w:r>
                      <w:r w:rsidR="00D16E4D"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高级开发</w:t>
                      </w:r>
                      <w:r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D16E4D"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线性代数</w:t>
                      </w:r>
                      <w:r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D16E4D"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计算机组成与结构</w:t>
                      </w:r>
                      <w:r w:rsidR="00F74C96" w:rsidRPr="0070524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739">
        <w:rPr>
          <w:noProof/>
        </w:rPr>
        <mc:AlternateContent>
          <mc:Choice Requires="wps">
            <w:drawing>
              <wp:anchor distT="0" distB="0" distL="114300" distR="114300" simplePos="0" relativeHeight="251644415" behindDoc="1" locked="0" layoutInCell="1" allowOverlap="1" wp14:anchorId="3384CC30" wp14:editId="5536DC3D">
                <wp:simplePos x="0" y="0"/>
                <wp:positionH relativeFrom="page">
                  <wp:posOffset>0</wp:posOffset>
                </wp:positionH>
                <wp:positionV relativeFrom="paragraph">
                  <wp:posOffset>-974458</wp:posOffset>
                </wp:positionV>
                <wp:extent cx="7827645" cy="13264515"/>
                <wp:effectExtent l="0" t="0" r="1905" b="0"/>
                <wp:wrapNone/>
                <wp:docPr id="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645" cy="13264515"/>
                        </a:xfrm>
                        <a:prstGeom prst="rect">
                          <a:avLst/>
                        </a:prstGeom>
                        <a:solidFill>
                          <a:srgbClr val="F8F7F6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AAA6B" id="矩形 21" o:spid="_x0000_s1026" style="position:absolute;left:0;text-align:left;margin-left:0;margin-top:-76.75pt;width:616.35pt;height:1044.45pt;z-index:-251672065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" fillcolor="#f8f7f6" stroked="f" strokeweight="1pt">
                <w10:wrap anchorx="page"/>
              </v:rect>
            </w:pict>
          </mc:Fallback>
        </mc:AlternateContent>
      </w:r>
      <w:r w:rsidR="007052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D996F" wp14:editId="30C6407A">
                <wp:simplePos x="0" y="0"/>
                <wp:positionH relativeFrom="column">
                  <wp:posOffset>1090295</wp:posOffset>
                </wp:positionH>
                <wp:positionV relativeFrom="paragraph">
                  <wp:posOffset>8935085</wp:posOffset>
                </wp:positionV>
                <wp:extent cx="5501005" cy="0"/>
                <wp:effectExtent l="0" t="0" r="0" b="0"/>
                <wp:wrapNone/>
                <wp:docPr id="7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2E74B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00B9F" id="直接连接符 18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85pt,703.55pt" to="519pt,7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" strokecolor="#2e74b5" strokeweight="1.5pt">
                <v:stroke joinstyle="miter" endcap="round"/>
              </v:line>
            </w:pict>
          </mc:Fallback>
        </mc:AlternateContent>
      </w:r>
      <w:r w:rsidR="0070524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B59B2B6" wp14:editId="44ACB5C6">
                <wp:simplePos x="0" y="0"/>
                <wp:positionH relativeFrom="column">
                  <wp:posOffset>-190500</wp:posOffset>
                </wp:positionH>
                <wp:positionV relativeFrom="paragraph">
                  <wp:posOffset>8885390</wp:posOffset>
                </wp:positionV>
                <wp:extent cx="1341120" cy="394970"/>
                <wp:effectExtent l="0" t="0" r="11430" b="24130"/>
                <wp:wrapNone/>
                <wp:docPr id="27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394970"/>
                          <a:chOff x="4892" y="14220"/>
                          <a:chExt cx="2112" cy="622"/>
                        </a:xfrm>
                      </wpg:grpSpPr>
                      <wpg:grpSp>
                        <wpg:cNvPr id="25" name="组合 62"/>
                        <wpg:cNvGrpSpPr/>
                        <wpg:grpSpPr>
                          <a:xfrm>
                            <a:off x="4892" y="14243"/>
                            <a:ext cx="2112" cy="567"/>
                            <a:chOff x="400" y="4280"/>
                            <a:chExt cx="2112" cy="709"/>
                          </a:xfrm>
                        </wpg:grpSpPr>
                        <wps:wsp>
                          <wps:cNvPr id="23" name="矩形 3"/>
                          <wps:cNvSpPr/>
                          <wps:spPr>
                            <a:xfrm>
                              <a:off x="400" y="4340"/>
                              <a:ext cx="2112" cy="6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2237697" y="655320"/>
                                </a:cxn>
                                <a:cxn ang="0">
                                  <a:pos x="0" y="65532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65532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2237697" y="655320"/>
                                  </a:lnTo>
                                  <a:lnTo>
                                    <a:pt x="0" y="655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>
                                <a:alpha val="56078"/>
                              </a:srgb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4" name="矩形 2"/>
                          <wps:cNvSpPr/>
                          <wps:spPr>
                            <a:xfrm>
                              <a:off x="400" y="4280"/>
                              <a:ext cx="2098" cy="7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1996440" y="716280"/>
                                </a:cxn>
                                <a:cxn ang="0">
                                  <a:pos x="0" y="71628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71628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1996440" y="716280"/>
                                  </a:lnTo>
                                  <a:lnTo>
                                    <a:pt x="0" y="716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26" name="教育背景"/>
                        <wps:cNvSpPr/>
                        <wps:spPr>
                          <a:xfrm>
                            <a:off x="5162" y="14220"/>
                            <a:ext cx="1596" cy="6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>
                            <a:outerShdw dist="38100" dir="5400000" algn="t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1FEC6B9" w14:textId="2C8C849A" w:rsidR="009A3A4A" w:rsidRDefault="00FD5331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9B2B6" id="组合 71" o:spid="_x0000_s1029" style="position:absolute;left:0;text-align:left;margin-left:-15pt;margin-top:699.65pt;width:105.6pt;height:31.1pt;z-index:251674624" coordorigin="4892,14220" coordsize="2112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">
                <v:group id="组合 62" o:spid="_x0000_s1030" style="position:absolute;left:4892;top:14243;width:2112;height:567" coordorigin="400,4280" coordsize="2112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矩形 3" o:spid="_x0000_s1031" style="position:absolute;left:400;top:4340;width:2112;height:649;visibility:visible;mso-wrap-style:square;v-text-anchor:middle" coordsize="239268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" path="m,l2392680,,2237697,655320,,655320,,xe" fillcolor="#2e74b5" stroked="f" strokeweight="1pt">
                    <v:fill opacity="36751f"/>
                    <v:path arrowok="t" o:connecttype="custom" o:connectlocs="0,0;2392680,0;2237697,655320;0,655320;0,0" o:connectangles="0,0,0,0,0" textboxrect="0,0,2392680,655320"/>
                  </v:shape>
                  <v:shape id="矩形 2" o:spid="_x0000_s1032" style="position:absolute;left:400;top:4280;width:2098;height:709;visibility:visible;mso-wrap-style:square;v-text-anchor:middle" coordsize="2392680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" path="m,l2392680,,1996440,716280,,716280,,xe" fillcolor="#2e74b5" stroked="f" strokeweight="1pt">
                    <v:path arrowok="t" o:connecttype="custom" o:connectlocs="0,0;2392680,0;1996440,716280;0,716280;0,0" o:connectangles="0,0,0,0,0" textboxrect="0,0,2392680,716280"/>
                  </v:shape>
                </v:group>
                <v:rect id="教育背景" o:spid="_x0000_s1033" style="position:absolute;left:5162;top:14220;width:1596;height: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" filled="f" stroked="f" strokeweight="1pt">
                  <v:shadow on="t" color="black" opacity="26213f" origin=",-.5" offset="0,3pt"/>
                  <v:textbox>
                    <w:txbxContent>
                      <w:p w14:paraId="01FEC6B9" w14:textId="2C8C849A" w:rsidR="009A3A4A" w:rsidRDefault="00FD5331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8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8"/>
                            <w:szCs w:val="32"/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05244"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397F1AEB" wp14:editId="73C8F632">
                <wp:simplePos x="0" y="0"/>
                <wp:positionH relativeFrom="margin">
                  <wp:posOffset>1196975</wp:posOffset>
                </wp:positionH>
                <wp:positionV relativeFrom="paragraph">
                  <wp:posOffset>8929898</wp:posOffset>
                </wp:positionV>
                <wp:extent cx="4472940" cy="767817"/>
                <wp:effectExtent l="0" t="0" r="0" b="0"/>
                <wp:wrapNone/>
                <wp:docPr id="20" name="经历内容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7678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25988EC2" w14:textId="5EEF6530" w:rsidR="009A3A4A" w:rsidRPr="00F74C96" w:rsidRDefault="00FE22DD" w:rsidP="00E076F8">
                            <w:pPr>
                              <w:snapToGrid w:val="0"/>
                              <w:spacing w:line="240" w:lineRule="atLeast"/>
                              <w:ind w:firstLineChars="50" w:firstLine="105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 w:rsidRPr="00F74C9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</w:t>
                            </w:r>
                            <w:r w:rsidRPr="00F74C9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021</w:t>
                            </w:r>
                            <w:r w:rsidRPr="00F74C9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年度大学生</w:t>
                            </w:r>
                            <w:r w:rsidR="00D20A28" w:rsidRPr="00F74C9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创新</w:t>
                            </w:r>
                            <w:r w:rsidRPr="00F74C9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创业大赛国家级奖项</w:t>
                            </w:r>
                          </w:p>
                          <w:p w14:paraId="0E57ABD3" w14:textId="77777777" w:rsidR="00F74C96" w:rsidRPr="00F74C96" w:rsidRDefault="00FE22DD" w:rsidP="00E076F8">
                            <w:pPr>
                              <w:snapToGrid w:val="0"/>
                              <w:spacing w:line="240" w:lineRule="atLeast"/>
                              <w:ind w:firstLineChars="50" w:firstLine="105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 w:rsidRPr="00F74C9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202</w:t>
                            </w:r>
                            <w:r w:rsidR="00192293" w:rsidRPr="00F74C9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1</w:t>
                            </w:r>
                            <w:r w:rsidRPr="00F74C9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-202</w:t>
                            </w:r>
                            <w:r w:rsidR="00F01EB6" w:rsidRPr="00F74C9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2</w:t>
                            </w:r>
                            <w:r w:rsidRPr="00F74C9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学年校二等奖学金</w:t>
                            </w:r>
                            <w:r w:rsidR="00F01EB6" w:rsidRPr="00F74C9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, 2</w:t>
                            </w:r>
                            <w:r w:rsidR="00F01EB6" w:rsidRPr="00F74C9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022-2023</w:t>
                            </w:r>
                            <w:r w:rsidR="00F01EB6" w:rsidRPr="00F74C9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学年校三等奖学金</w:t>
                            </w:r>
                          </w:p>
                          <w:p w14:paraId="68A9616B" w14:textId="29ADDF2E" w:rsidR="009A3A4A" w:rsidRPr="00F74C96" w:rsidRDefault="00192293" w:rsidP="00E076F8">
                            <w:pPr>
                              <w:snapToGrid w:val="0"/>
                              <w:spacing w:line="240" w:lineRule="atLeast"/>
                              <w:ind w:firstLineChars="50" w:firstLine="105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 w:rsidRPr="00F74C9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校优秀学生</w:t>
                            </w:r>
                          </w:p>
                          <w:p w14:paraId="5CD11578" w14:textId="77777777" w:rsidR="009A3A4A" w:rsidRDefault="009A3A4A">
                            <w:pPr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52525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1AEB" id="经历内容2" o:spid="_x0000_s1034" type="#_x0000_t202" style="position:absolute;left:0;text-align:left;margin-left:94.25pt;margin-top:703.15pt;width:352.2pt;height:60.4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" filled="f" stroked="f">
                <v:textbox>
                  <w:txbxContent>
                    <w:p w14:paraId="25988EC2" w14:textId="5EEF6530" w:rsidR="009A3A4A" w:rsidRPr="00F74C96" w:rsidRDefault="00FE22DD" w:rsidP="00E076F8">
                      <w:pPr>
                        <w:snapToGrid w:val="0"/>
                        <w:spacing w:line="240" w:lineRule="atLeast"/>
                        <w:ind w:firstLineChars="50" w:firstLine="105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 w:rsidRPr="00F74C9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</w:t>
                      </w:r>
                      <w:r w:rsidRPr="00F74C9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021</w:t>
                      </w:r>
                      <w:r w:rsidRPr="00F74C9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年度大学生</w:t>
                      </w:r>
                      <w:r w:rsidR="00D20A28" w:rsidRPr="00F74C9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创新</w:t>
                      </w:r>
                      <w:r w:rsidRPr="00F74C9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创业大赛国家级奖项</w:t>
                      </w:r>
                    </w:p>
                    <w:p w14:paraId="0E57ABD3" w14:textId="77777777" w:rsidR="00F74C96" w:rsidRPr="00F74C96" w:rsidRDefault="00FE22DD" w:rsidP="00E076F8">
                      <w:pPr>
                        <w:snapToGrid w:val="0"/>
                        <w:spacing w:line="240" w:lineRule="atLeast"/>
                        <w:ind w:firstLineChars="50" w:firstLine="105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 w:rsidRPr="00F74C9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202</w:t>
                      </w:r>
                      <w:r w:rsidR="00192293" w:rsidRPr="00F74C9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1</w:t>
                      </w:r>
                      <w:r w:rsidRPr="00F74C9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-202</w:t>
                      </w:r>
                      <w:r w:rsidR="00F01EB6" w:rsidRPr="00F74C9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2</w:t>
                      </w:r>
                      <w:r w:rsidRPr="00F74C9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学年校二等奖学金</w:t>
                      </w:r>
                      <w:r w:rsidR="00F01EB6" w:rsidRPr="00F74C9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, 2</w:t>
                      </w:r>
                      <w:r w:rsidR="00F01EB6" w:rsidRPr="00F74C9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>022-2023</w:t>
                      </w:r>
                      <w:r w:rsidR="00F01EB6" w:rsidRPr="00F74C9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学年校三等奖学金</w:t>
                      </w:r>
                    </w:p>
                    <w:p w14:paraId="68A9616B" w14:textId="29ADDF2E" w:rsidR="009A3A4A" w:rsidRPr="00F74C96" w:rsidRDefault="00192293" w:rsidP="00E076F8">
                      <w:pPr>
                        <w:snapToGrid w:val="0"/>
                        <w:spacing w:line="240" w:lineRule="atLeast"/>
                        <w:ind w:firstLineChars="50" w:firstLine="105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 w:rsidRPr="00F74C9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校优秀学生</w:t>
                      </w:r>
                    </w:p>
                    <w:p w14:paraId="5CD11578" w14:textId="77777777" w:rsidR="009A3A4A" w:rsidRDefault="009A3A4A">
                      <w:pPr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525252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244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135F0B5" wp14:editId="529F8A5A">
                <wp:simplePos x="0" y="0"/>
                <wp:positionH relativeFrom="column">
                  <wp:posOffset>-190500</wp:posOffset>
                </wp:positionH>
                <wp:positionV relativeFrom="paragraph">
                  <wp:posOffset>5290185</wp:posOffset>
                </wp:positionV>
                <wp:extent cx="1341120" cy="394970"/>
                <wp:effectExtent l="0" t="0" r="11430" b="24130"/>
                <wp:wrapNone/>
                <wp:docPr id="22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394970"/>
                          <a:chOff x="6313" y="11820"/>
                          <a:chExt cx="2112" cy="622"/>
                        </a:xfrm>
                      </wpg:grpSpPr>
                      <wpg:grpSp>
                        <wpg:cNvPr id="19" name="组合 57"/>
                        <wpg:cNvGrpSpPr/>
                        <wpg:grpSpPr>
                          <a:xfrm>
                            <a:off x="6313" y="11843"/>
                            <a:ext cx="2112" cy="567"/>
                            <a:chOff x="400" y="4280"/>
                            <a:chExt cx="2112" cy="709"/>
                          </a:xfrm>
                        </wpg:grpSpPr>
                        <wps:wsp>
                          <wps:cNvPr id="17" name="矩形 3"/>
                          <wps:cNvSpPr/>
                          <wps:spPr>
                            <a:xfrm>
                              <a:off x="400" y="4340"/>
                              <a:ext cx="2112" cy="6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2237697" y="655320"/>
                                </a:cxn>
                                <a:cxn ang="0">
                                  <a:pos x="0" y="65532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65532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2237697" y="655320"/>
                                  </a:lnTo>
                                  <a:lnTo>
                                    <a:pt x="0" y="655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>
                                <a:alpha val="56078"/>
                              </a:srgb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8" name="矩形 2"/>
                          <wps:cNvSpPr/>
                          <wps:spPr>
                            <a:xfrm>
                              <a:off x="400" y="4280"/>
                              <a:ext cx="2098" cy="7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1996440" y="716280"/>
                                </a:cxn>
                                <a:cxn ang="0">
                                  <a:pos x="0" y="71628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71628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1996440" y="716280"/>
                                  </a:lnTo>
                                  <a:lnTo>
                                    <a:pt x="0" y="716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21" name="教育背景"/>
                        <wps:cNvSpPr/>
                        <wps:spPr>
                          <a:xfrm>
                            <a:off x="6583" y="11820"/>
                            <a:ext cx="1596" cy="6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>
                            <a:outerShdw dist="38100" dir="5400000" algn="t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ECFAF51" w14:textId="12EE7593" w:rsidR="009A3A4A" w:rsidRDefault="00FD5331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5F0B5" id="组合 68" o:spid="_x0000_s1035" style="position:absolute;left:0;text-align:left;margin-left:-15pt;margin-top:416.55pt;width:105.6pt;height:31.1pt;z-index:251673600;mso-width-relative:margin;mso-height-relative:margin" coordorigin="6313,11820" coordsize="2112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">
                <v:group id="组合 57" o:spid="_x0000_s1036" style="position:absolute;left:6313;top:11843;width:2112;height:567" coordorigin="400,4280" coordsize="2112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矩形 3" o:spid="_x0000_s1037" style="position:absolute;left:400;top:4340;width:2112;height:649;visibility:visible;mso-wrap-style:square;v-text-anchor:middle" coordsize="239268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" path="m,l2392680,,2237697,655320,,655320,,xe" fillcolor="#2e74b5" stroked="f" strokeweight="1pt">
                    <v:fill opacity="36751f"/>
                    <v:path arrowok="t" o:connecttype="custom" o:connectlocs="0,0;2392680,0;2237697,655320;0,655320;0,0" o:connectangles="0,0,0,0,0" textboxrect="0,0,2392680,655320"/>
                  </v:shape>
                  <v:shape id="矩形 2" o:spid="_x0000_s1038" style="position:absolute;left:400;top:4280;width:2098;height:709;visibility:visible;mso-wrap-style:square;v-text-anchor:middle" coordsize="2392680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" path="m,l2392680,,1996440,716280,,716280,,xe" fillcolor="#2e74b5" stroked="f" strokeweight="1pt">
                    <v:path arrowok="t" o:connecttype="custom" o:connectlocs="0,0;2392680,0;1996440,716280;0,716280;0,0" o:connectangles="0,0,0,0,0" textboxrect="0,0,2392680,716280"/>
                  </v:shape>
                </v:group>
                <v:rect id="教育背景" o:spid="_x0000_s1039" style="position:absolute;left:6583;top:11820;width:1596;height: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" filled="f" stroked="f" strokeweight="1pt">
                  <v:shadow on="t" color="black" opacity="26213f" origin=",-.5" offset="0,3pt"/>
                  <v:textbox>
                    <w:txbxContent>
                      <w:p w14:paraId="5ECFAF51" w14:textId="12EE7593" w:rsidR="009A3A4A" w:rsidRDefault="00FD5331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8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8"/>
                            <w:szCs w:val="32"/>
                          </w:rPr>
                          <w:t>项目经历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052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BFB56" wp14:editId="6790F414">
                <wp:simplePos x="0" y="0"/>
                <wp:positionH relativeFrom="column">
                  <wp:posOffset>1089660</wp:posOffset>
                </wp:positionH>
                <wp:positionV relativeFrom="paragraph">
                  <wp:posOffset>5352798</wp:posOffset>
                </wp:positionV>
                <wp:extent cx="5547360" cy="0"/>
                <wp:effectExtent l="0" t="0" r="0" b="0"/>
                <wp:wrapNone/>
                <wp:docPr id="6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2E74B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0FD5B" id="直接连接符 15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8pt,421.5pt" to="522.6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" strokecolor="#2e74b5" strokeweight="1.5pt">
                <v:stroke joinstyle="miter" endcap="round"/>
              </v:line>
            </w:pict>
          </mc:Fallback>
        </mc:AlternateContent>
      </w:r>
      <w:r w:rsidR="007052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0CDE5" wp14:editId="19D631B8">
                <wp:simplePos x="0" y="0"/>
                <wp:positionH relativeFrom="column">
                  <wp:posOffset>1678225</wp:posOffset>
                </wp:positionH>
                <wp:positionV relativeFrom="paragraph">
                  <wp:posOffset>-372274</wp:posOffset>
                </wp:positionV>
                <wp:extent cx="1204599" cy="585470"/>
                <wp:effectExtent l="0" t="0" r="0" b="5080"/>
                <wp:wrapNone/>
                <wp:docPr id="499830586" name="文本框 499830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9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0FA389" w14:textId="77777777" w:rsidR="00A41EC4" w:rsidRDefault="00A41EC4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48"/>
                                <w:szCs w:val="48"/>
                              </w:rPr>
                              <w:t>莫玉珍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CDE5" id="文本框 499830586" o:spid="_x0000_s1040" type="#_x0000_t202" style="position:absolute;left:0;text-align:left;margin-left:132.15pt;margin-top:-29.3pt;width:94.85pt;height:4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" filled="f" stroked="f" strokeweight=".5pt">
                <v:textbox>
                  <w:txbxContent>
                    <w:p w14:paraId="670FA389" w14:textId="77777777" w:rsidR="00A41EC4" w:rsidRDefault="00A41EC4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2E74B5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48"/>
                          <w:szCs w:val="48"/>
                        </w:rPr>
                        <w:t>莫玉珍</w:t>
                      </w:r>
                    </w:p>
                  </w:txbxContent>
                </v:textbox>
              </v:shape>
            </w:pict>
          </mc:Fallback>
        </mc:AlternateContent>
      </w:r>
      <w:r w:rsidR="00F74C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A3EA8" wp14:editId="282A2499">
                <wp:simplePos x="0" y="0"/>
                <wp:positionH relativeFrom="margin">
                  <wp:posOffset>1094740</wp:posOffset>
                </wp:positionH>
                <wp:positionV relativeFrom="paragraph">
                  <wp:posOffset>1965960</wp:posOffset>
                </wp:positionV>
                <wp:extent cx="5551805" cy="0"/>
                <wp:effectExtent l="0" t="0" r="0" b="0"/>
                <wp:wrapNone/>
                <wp:docPr id="3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1805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2E74B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16DB5" id="直接连接符 10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2pt,154.8pt" to="523.35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" strokecolor="#2e74b5" strokeweight="1.5pt">
                <v:stroke joinstyle="miter" endcap="round"/>
                <w10:wrap anchorx="margin"/>
              </v:line>
            </w:pict>
          </mc:Fallback>
        </mc:AlternateContent>
      </w:r>
      <w:r w:rsidR="00F74C96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5D3AE8" wp14:editId="5DA96516">
                <wp:simplePos x="0" y="0"/>
                <wp:positionH relativeFrom="column">
                  <wp:posOffset>-203200</wp:posOffset>
                </wp:positionH>
                <wp:positionV relativeFrom="paragraph">
                  <wp:posOffset>1899496</wp:posOffset>
                </wp:positionV>
                <wp:extent cx="1341120" cy="394970"/>
                <wp:effectExtent l="0" t="0" r="11430" b="24130"/>
                <wp:wrapNone/>
                <wp:docPr id="15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394970"/>
                          <a:chOff x="1893" y="6120"/>
                          <a:chExt cx="2112" cy="623"/>
                        </a:xfrm>
                      </wpg:grpSpPr>
                      <wpg:grpSp>
                        <wpg:cNvPr id="10" name="组合 52"/>
                        <wpg:cNvGrpSpPr/>
                        <wpg:grpSpPr>
                          <a:xfrm>
                            <a:off x="1893" y="6143"/>
                            <a:ext cx="2112" cy="567"/>
                            <a:chOff x="400" y="4280"/>
                            <a:chExt cx="2112" cy="709"/>
                          </a:xfrm>
                        </wpg:grpSpPr>
                        <wps:wsp>
                          <wps:cNvPr id="8" name="矩形 3"/>
                          <wps:cNvSpPr/>
                          <wps:spPr>
                            <a:xfrm>
                              <a:off x="400" y="4340"/>
                              <a:ext cx="2112" cy="6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2237697" y="655320"/>
                                </a:cxn>
                                <a:cxn ang="0">
                                  <a:pos x="0" y="65532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65532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2237697" y="655320"/>
                                  </a:lnTo>
                                  <a:lnTo>
                                    <a:pt x="0" y="655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>
                                <a:alpha val="56078"/>
                              </a:srgb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9" name="矩形 2"/>
                          <wps:cNvSpPr/>
                          <wps:spPr>
                            <a:xfrm>
                              <a:off x="400" y="4280"/>
                              <a:ext cx="2098" cy="7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1996440" y="716280"/>
                                </a:cxn>
                                <a:cxn ang="0">
                                  <a:pos x="0" y="71628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71628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1996440" y="716280"/>
                                  </a:lnTo>
                                  <a:lnTo>
                                    <a:pt x="0" y="716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11" name="教育背景"/>
                        <wps:cNvSpPr/>
                        <wps:spPr>
                          <a:xfrm>
                            <a:off x="2163" y="6120"/>
                            <a:ext cx="1596" cy="6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>
                            <a:outerShdw dist="38100" dir="5400000" algn="t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56C31C6" w14:textId="22FA2AB0" w:rsidR="009A3A4A" w:rsidRDefault="00E248D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3AE8" id="组合 67" o:spid="_x0000_s1041" style="position:absolute;left:0;text-align:left;margin-left:-16pt;margin-top:149.55pt;width:105.6pt;height:31.1pt;z-index:251671552;mso-height-relative:margin" coordorigin="1893,6120" coordsize="2112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">
                <v:group id="组合 52" o:spid="_x0000_s1042" style="position:absolute;left:1893;top:6143;width:2112;height:567" coordorigin="400,4280" coordsize="2112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矩形 3" o:spid="_x0000_s1043" style="position:absolute;left:400;top:4340;width:2112;height:649;visibility:visible;mso-wrap-style:square;v-text-anchor:middle" coordsize="239268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" path="m,l2392680,,2237697,655320,,655320,,xe" fillcolor="#2e74b5" stroked="f" strokeweight="1pt">
                    <v:fill opacity="36751f"/>
                    <v:path arrowok="t" o:connecttype="custom" o:connectlocs="0,0;2392680,0;2237697,655320;0,655320;0,0" o:connectangles="0,0,0,0,0" textboxrect="0,0,2392680,655320"/>
                  </v:shape>
                  <v:shape id="矩形 2" o:spid="_x0000_s1044" style="position:absolute;left:400;top:4280;width:2098;height:709;visibility:visible;mso-wrap-style:square;v-text-anchor:middle" coordsize="2392680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" path="m,l2392680,,1996440,716280,,716280,,xe" fillcolor="#2e74b5" stroked="f" strokeweight="1pt">
                    <v:path arrowok="t" o:connecttype="custom" o:connectlocs="0,0;2392680,0;1996440,716280;0,716280;0,0" o:connectangles="0,0,0,0,0" textboxrect="0,0,2392680,716280"/>
                  </v:shape>
                </v:group>
                <v:rect id="教育背景" o:spid="_x0000_s1045" style="position:absolute;left:2163;top:6120;width:1596;height: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" filled="f" stroked="f" strokeweight="1pt">
                  <v:shadow on="t" color="black" opacity="26213f" origin=",-.5" offset="0,3pt"/>
                  <v:textbox>
                    <w:txbxContent>
                      <w:p w14:paraId="656C31C6" w14:textId="22FA2AB0" w:rsidR="009A3A4A" w:rsidRDefault="00E248D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8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8"/>
                            <w:szCs w:val="32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41E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93987B" wp14:editId="70321F47">
                <wp:simplePos x="0" y="0"/>
                <wp:positionH relativeFrom="margin">
                  <wp:posOffset>1024255</wp:posOffset>
                </wp:positionH>
                <wp:positionV relativeFrom="paragraph">
                  <wp:posOffset>1062990</wp:posOffset>
                </wp:positionV>
                <wp:extent cx="5622290" cy="0"/>
                <wp:effectExtent l="0" t="0" r="0" b="0"/>
                <wp:wrapNone/>
                <wp:docPr id="659002819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229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2E74B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E3B42" id="直接连接符 10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65pt,83.7pt" to="523.3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" strokecolor="#2e74b5" strokeweight="1.5pt">
                <v:stroke joinstyle="miter" endcap="round"/>
                <w10:wrap anchorx="margin"/>
              </v:line>
            </w:pict>
          </mc:Fallback>
        </mc:AlternateContent>
      </w:r>
      <w:r w:rsidR="00A41EC4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5A8E890" wp14:editId="4DE6CC8C">
                <wp:simplePos x="0" y="0"/>
                <wp:positionH relativeFrom="column">
                  <wp:posOffset>-186055</wp:posOffset>
                </wp:positionH>
                <wp:positionV relativeFrom="paragraph">
                  <wp:posOffset>1029313</wp:posOffset>
                </wp:positionV>
                <wp:extent cx="1341120" cy="394970"/>
                <wp:effectExtent l="0" t="0" r="11430" b="24130"/>
                <wp:wrapNone/>
                <wp:docPr id="32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394970"/>
                          <a:chOff x="4872" y="3890"/>
                          <a:chExt cx="2112" cy="622"/>
                        </a:xfrm>
                      </wpg:grpSpPr>
                      <wpg:grpSp>
                        <wpg:cNvPr id="30" name="组合 48"/>
                        <wpg:cNvGrpSpPr/>
                        <wpg:grpSpPr>
                          <a:xfrm>
                            <a:off x="4872" y="3913"/>
                            <a:ext cx="2112" cy="567"/>
                            <a:chOff x="400" y="4280"/>
                            <a:chExt cx="2112" cy="709"/>
                          </a:xfrm>
                        </wpg:grpSpPr>
                        <wps:wsp>
                          <wps:cNvPr id="28" name="矩形 3"/>
                          <wps:cNvSpPr/>
                          <wps:spPr>
                            <a:xfrm>
                              <a:off x="400" y="4340"/>
                              <a:ext cx="2112" cy="6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2237697" y="655320"/>
                                </a:cxn>
                                <a:cxn ang="0">
                                  <a:pos x="0" y="65532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65532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2237697" y="655320"/>
                                  </a:lnTo>
                                  <a:lnTo>
                                    <a:pt x="0" y="655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>
                                <a:alpha val="56078"/>
                              </a:srgb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9" name="矩形 2"/>
                          <wps:cNvSpPr/>
                          <wps:spPr>
                            <a:xfrm>
                              <a:off x="400" y="4280"/>
                              <a:ext cx="2098" cy="7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1996440" y="716280"/>
                                </a:cxn>
                                <a:cxn ang="0">
                                  <a:pos x="0" y="71628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71628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1996440" y="716280"/>
                                  </a:lnTo>
                                  <a:lnTo>
                                    <a:pt x="0" y="716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31" name="教育背景"/>
                        <wps:cNvSpPr/>
                        <wps:spPr>
                          <a:xfrm>
                            <a:off x="5142" y="3890"/>
                            <a:ext cx="1596" cy="6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>
                            <a:outerShdw dist="38100" dir="5400000" algn="t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BDF1FB4" w14:textId="77777777" w:rsidR="009A3A4A" w:rsidRDefault="0000000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8E890" id="组合 69" o:spid="_x0000_s1046" style="position:absolute;left:0;text-align:left;margin-left:-14.65pt;margin-top:81.05pt;width:105.6pt;height:31.1pt;z-index:251675648;mso-height-relative:margin" coordorigin="4872,3890" coordsize="2112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">
                <v:group id="组合 48" o:spid="_x0000_s1047" style="position:absolute;left:4872;top:3913;width:2112;height:567" coordorigin="400,4280" coordsize="2112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矩形 3" o:spid="_x0000_s1048" style="position:absolute;left:400;top:4340;width:2112;height:649;visibility:visible;mso-wrap-style:square;v-text-anchor:middle" coordsize="239268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" path="m,l2392680,,2237697,655320,,655320,,xe" fillcolor="#2e74b5" stroked="f" strokeweight="1pt">
                    <v:fill opacity="36751f"/>
                    <v:path arrowok="t" o:connecttype="custom" o:connectlocs="0,0;2392680,0;2237697,655320;0,655320;0,0" o:connectangles="0,0,0,0,0" textboxrect="0,0,2392680,655320"/>
                  </v:shape>
                  <v:shape id="矩形 2" o:spid="_x0000_s1049" style="position:absolute;left:400;top:4280;width:2098;height:709;visibility:visible;mso-wrap-style:square;v-text-anchor:middle" coordsize="2392680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" path="m,l2392680,,1996440,716280,,716280,,xe" fillcolor="#2e74b5" stroked="f" strokeweight="1pt">
                    <v:path arrowok="t" o:connecttype="custom" o:connectlocs="0,0;2392680,0;1996440,716280;0,716280;0,0" o:connectangles="0,0,0,0,0" textboxrect="0,0,2392680,716280"/>
                  </v:shape>
                </v:group>
                <v:rect id="教育背景" o:spid="_x0000_s1050" style="position:absolute;left:5142;top:3890;width:1596;height: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" filled="f" stroked="f" strokeweight="1pt">
                  <v:shadow on="t" color="black" opacity="26213f" origin=",-.5" offset="0,3pt"/>
                  <v:textbox>
                    <w:txbxContent>
                      <w:p w14:paraId="5BDF1FB4" w14:textId="77777777" w:rsidR="009A3A4A" w:rsidRDefault="0000000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8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8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41E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26726B" wp14:editId="2A41E41D">
                <wp:simplePos x="0" y="0"/>
                <wp:positionH relativeFrom="margin">
                  <wp:posOffset>4434520</wp:posOffset>
                </wp:positionH>
                <wp:positionV relativeFrom="paragraph">
                  <wp:posOffset>-350027</wp:posOffset>
                </wp:positionV>
                <wp:extent cx="2258060" cy="1042213"/>
                <wp:effectExtent l="0" t="0" r="0" b="5715"/>
                <wp:wrapNone/>
                <wp:docPr id="90" name="文本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042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39A40C" w14:textId="47BA63D8" w:rsidR="009A3A4A" w:rsidRDefault="00E248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  <w:t>180-8554-8636</w:t>
                            </w:r>
                          </w:p>
                          <w:p w14:paraId="59B8A334" w14:textId="4ABDA14C" w:rsidR="00E248DC" w:rsidRDefault="0027631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  <w:t>18085548636</w:t>
                            </w:r>
                            <w:r w:rsidR="00E248DC"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  <w:t>@163.com</w:t>
                            </w:r>
                          </w:p>
                          <w:p w14:paraId="23F5D5BF" w14:textId="5D785489" w:rsidR="009A3A4A" w:rsidRDefault="00E248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  <w:t>山东省泰安市泰山学院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726B" id="文本框 90" o:spid="_x0000_s1051" type="#_x0000_t202" style="position:absolute;left:0;text-align:left;margin-left:349.15pt;margin-top:-27.55pt;width:177.8pt;height:82.0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" filled="f" stroked="f">
                <v:textbox>
                  <w:txbxContent>
                    <w:p w14:paraId="2539A40C" w14:textId="47BA63D8" w:rsidR="009A3A4A" w:rsidRDefault="00E248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E74B5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E74B5"/>
                          <w:kern w:val="24"/>
                          <w:sz w:val="21"/>
                          <w:szCs w:val="18"/>
                        </w:rPr>
                        <w:t>180-8554-8636</w:t>
                      </w:r>
                    </w:p>
                    <w:p w14:paraId="59B8A334" w14:textId="4ABDA14C" w:rsidR="00E248DC" w:rsidRDefault="0027631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E74B5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E74B5"/>
                          <w:kern w:val="24"/>
                          <w:sz w:val="21"/>
                          <w:szCs w:val="18"/>
                        </w:rPr>
                        <w:t>18085548636</w:t>
                      </w:r>
                      <w:r w:rsidR="00E248DC">
                        <w:rPr>
                          <w:rFonts w:ascii="微软雅黑" w:eastAsia="微软雅黑" w:hAnsi="微软雅黑"/>
                          <w:color w:val="2E74B5"/>
                          <w:kern w:val="24"/>
                          <w:sz w:val="21"/>
                          <w:szCs w:val="18"/>
                        </w:rPr>
                        <w:t>@163.com</w:t>
                      </w:r>
                    </w:p>
                    <w:p w14:paraId="23F5D5BF" w14:textId="5D785489" w:rsidR="009A3A4A" w:rsidRDefault="00E248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E74B5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4B5"/>
                          <w:kern w:val="24"/>
                          <w:sz w:val="21"/>
                          <w:szCs w:val="18"/>
                        </w:rPr>
                        <w:t>山东省泰安市泰山学院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E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BDE7F" wp14:editId="2665FBD0">
                <wp:simplePos x="0" y="0"/>
                <wp:positionH relativeFrom="margin">
                  <wp:posOffset>-229235</wp:posOffset>
                </wp:positionH>
                <wp:positionV relativeFrom="paragraph">
                  <wp:posOffset>888018</wp:posOffset>
                </wp:positionV>
                <wp:extent cx="7092315" cy="0"/>
                <wp:effectExtent l="19050" t="19050" r="32385" b="19050"/>
                <wp:wrapNone/>
                <wp:docPr id="2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315" cy="0"/>
                        </a:xfrm>
                        <a:prstGeom prst="line">
                          <a:avLst/>
                        </a:prstGeom>
                        <a:ln w="38100" cap="rnd" cmpd="sng">
                          <a:solidFill>
                            <a:srgbClr val="2E74B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FFB34" id="直接连接符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05pt,69.9pt" to="540.4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" strokecolor="#2e74b5" strokeweight="3pt">
                <v:stroke joinstyle="miter" endcap="round"/>
                <w10:wrap anchorx="margin"/>
              </v:line>
            </w:pict>
          </mc:Fallback>
        </mc:AlternateContent>
      </w:r>
      <w:r w:rsidR="00A41EC4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F49E437" wp14:editId="465C9C17">
                <wp:simplePos x="0" y="0"/>
                <wp:positionH relativeFrom="column">
                  <wp:posOffset>1680121</wp:posOffset>
                </wp:positionH>
                <wp:positionV relativeFrom="paragraph">
                  <wp:posOffset>328930</wp:posOffset>
                </wp:positionV>
                <wp:extent cx="2082800" cy="4965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697E49" w14:textId="3E605C33" w:rsidR="009A3A4A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E74B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E74B5"/>
                                <w:sz w:val="24"/>
                                <w:szCs w:val="24"/>
                              </w:rPr>
                              <w:t>应聘：</w:t>
                            </w:r>
                            <w:r w:rsidR="00E248DC">
                              <w:rPr>
                                <w:rFonts w:ascii="微软雅黑" w:eastAsia="微软雅黑" w:hAnsi="微软雅黑" w:hint="eastAsia"/>
                                <w:bCs/>
                                <w:color w:val="2E74B5"/>
                                <w:sz w:val="24"/>
                                <w:szCs w:val="24"/>
                              </w:rPr>
                              <w:t>Java</w:t>
                            </w:r>
                            <w:r w:rsidR="00B93DE8">
                              <w:rPr>
                                <w:rFonts w:ascii="微软雅黑" w:eastAsia="微软雅黑" w:hAnsi="微软雅黑"/>
                                <w:bCs/>
                                <w:color w:val="2E74B5"/>
                                <w:sz w:val="24"/>
                                <w:szCs w:val="24"/>
                              </w:rPr>
                              <w:t>开发</w:t>
                            </w:r>
                            <w:r w:rsidR="00E248DC">
                              <w:rPr>
                                <w:rFonts w:ascii="微软雅黑" w:eastAsia="微软雅黑" w:hAnsi="微软雅黑" w:hint="eastAsia"/>
                                <w:bCs/>
                                <w:color w:val="2E74B5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E437" id="文本框 5" o:spid="_x0000_s1052" type="#_x0000_t202" style="position:absolute;left:0;text-align:left;margin-left:132.3pt;margin-top:25.9pt;width:164pt;height:39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" filled="f" stroked="f" strokeweight=".5pt">
                <v:textbox>
                  <w:txbxContent>
                    <w:p w14:paraId="71697E49" w14:textId="3E605C33" w:rsidR="009A3A4A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E74B5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E74B5"/>
                          <w:sz w:val="24"/>
                          <w:szCs w:val="24"/>
                        </w:rPr>
                        <w:t>应聘：</w:t>
                      </w:r>
                      <w:r w:rsidR="00E248DC">
                        <w:rPr>
                          <w:rFonts w:ascii="微软雅黑" w:eastAsia="微软雅黑" w:hAnsi="微软雅黑" w:hint="eastAsia"/>
                          <w:bCs/>
                          <w:color w:val="2E74B5"/>
                          <w:sz w:val="24"/>
                          <w:szCs w:val="24"/>
                        </w:rPr>
                        <w:t>Java</w:t>
                      </w:r>
                      <w:r w:rsidR="00B93DE8">
                        <w:rPr>
                          <w:rFonts w:ascii="微软雅黑" w:eastAsia="微软雅黑" w:hAnsi="微软雅黑"/>
                          <w:bCs/>
                          <w:color w:val="2E74B5"/>
                          <w:sz w:val="24"/>
                          <w:szCs w:val="24"/>
                        </w:rPr>
                        <w:t>开发</w:t>
                      </w:r>
                      <w:r w:rsidR="00E248DC">
                        <w:rPr>
                          <w:rFonts w:ascii="微软雅黑" w:eastAsia="微软雅黑" w:hAnsi="微软雅黑" w:hint="eastAsia"/>
                          <w:bCs/>
                          <w:color w:val="2E74B5"/>
                          <w:sz w:val="24"/>
                          <w:szCs w:val="24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A41E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93ADF" wp14:editId="06547FD9">
                <wp:simplePos x="0" y="0"/>
                <wp:positionH relativeFrom="column">
                  <wp:posOffset>4162425</wp:posOffset>
                </wp:positionH>
                <wp:positionV relativeFrom="paragraph">
                  <wp:posOffset>-235585</wp:posOffset>
                </wp:positionV>
                <wp:extent cx="153670" cy="141605"/>
                <wp:effectExtent l="4445" t="4445" r="13335" b="6350"/>
                <wp:wrapNone/>
                <wp:docPr id="33" name="图标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53670" cy="1416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28639063" y="350818232"/>
                            </a:cxn>
                            <a:cxn ang="0">
                              <a:pos x="326051906" y="350818232"/>
                            </a:cxn>
                            <a:cxn ang="0">
                              <a:pos x="108684298" y="258728730"/>
                            </a:cxn>
                            <a:cxn ang="0">
                              <a:pos x="0" y="74548817"/>
                            </a:cxn>
                            <a:cxn ang="0">
                              <a:pos x="0" y="72356686"/>
                            </a:cxn>
                            <a:cxn ang="0">
                              <a:pos x="2588145" y="70163646"/>
                            </a:cxn>
                            <a:cxn ang="0">
                              <a:pos x="87982104" y="0"/>
                            </a:cxn>
                            <a:cxn ang="0">
                              <a:pos x="178552352" y="67970606"/>
                            </a:cxn>
                            <a:cxn ang="0">
                              <a:pos x="175964207" y="103052884"/>
                            </a:cxn>
                            <a:cxn ang="0">
                              <a:pos x="144912398" y="122786608"/>
                            </a:cxn>
                            <a:cxn ang="0">
                              <a:pos x="126798348" y="140327293"/>
                            </a:cxn>
                            <a:cxn ang="0">
                              <a:pos x="175964207" y="201720597"/>
                            </a:cxn>
                            <a:cxn ang="0">
                              <a:pos x="245832261" y="243380177"/>
                            </a:cxn>
                            <a:cxn ang="0">
                              <a:pos x="269122600" y="228031623"/>
                            </a:cxn>
                            <a:cxn ang="0">
                              <a:pos x="292411952" y="201720597"/>
                            </a:cxn>
                            <a:cxn ang="0">
                              <a:pos x="313113158" y="195142386"/>
                            </a:cxn>
                            <a:cxn ang="0">
                              <a:pos x="414034010" y="274076374"/>
                            </a:cxn>
                            <a:cxn ang="0">
                              <a:pos x="331227208" y="348625192"/>
                            </a:cxn>
                            <a:cxn ang="0">
                              <a:pos x="328639063" y="350818232"/>
                            </a:cxn>
                            <a:cxn ang="0">
                              <a:pos x="20702195" y="76741857"/>
                            </a:cxn>
                            <a:cxn ang="0">
                              <a:pos x="121622058" y="245573217"/>
                            </a:cxn>
                            <a:cxn ang="0">
                              <a:pos x="323463761" y="333277547"/>
                            </a:cxn>
                            <a:cxn ang="0">
                              <a:pos x="393332803" y="274076374"/>
                            </a:cxn>
                            <a:cxn ang="0">
                              <a:pos x="313113158" y="212683979"/>
                            </a:cxn>
                            <a:cxn ang="0">
                              <a:pos x="305349712" y="214876110"/>
                            </a:cxn>
                            <a:cxn ang="0">
                              <a:pos x="287235662" y="236801966"/>
                            </a:cxn>
                            <a:cxn ang="0">
                              <a:pos x="245832261" y="260920861"/>
                            </a:cxn>
                            <a:cxn ang="0">
                              <a:pos x="160438302" y="214876110"/>
                            </a:cxn>
                            <a:cxn ang="0">
                              <a:pos x="106096153" y="140327293"/>
                            </a:cxn>
                            <a:cxn ang="0">
                              <a:pos x="134560806" y="107438055"/>
                            </a:cxn>
                            <a:cxn ang="0">
                              <a:pos x="160438302" y="89897371"/>
                            </a:cxn>
                            <a:cxn ang="0">
                              <a:pos x="160438302" y="74548817"/>
                            </a:cxn>
                            <a:cxn ang="0">
                              <a:pos x="87982104" y="17540684"/>
                            </a:cxn>
                            <a:cxn ang="0">
                              <a:pos x="20702195" y="76741857"/>
                            </a:cxn>
                          </a:cxnLst>
                          <a:rect l="0" t="0" r="0" b="0"/>
                          <a:pathLst>
                            <a:path w="160" h="160">
                              <a:moveTo>
                                <a:pt x="127" y="160"/>
                              </a:moveTo>
                              <a:cubicBezTo>
                                <a:pt x="126" y="160"/>
                                <a:pt x="126" y="160"/>
                                <a:pt x="126" y="160"/>
                              </a:cubicBezTo>
                              <a:cubicBezTo>
                                <a:pt x="105" y="160"/>
                                <a:pt x="62" y="138"/>
                                <a:pt x="42" y="118"/>
                              </a:cubicBezTo>
                              <a:cubicBezTo>
                                <a:pt x="21" y="97"/>
                                <a:pt x="0" y="55"/>
                                <a:pt x="0" y="34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" y="32"/>
                                <a:pt x="1" y="32"/>
                                <a:pt x="1" y="32"/>
                              </a:cubicBezTo>
                              <a:cubicBezTo>
                                <a:pt x="6" y="24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7"/>
                                <a:pt x="69" y="31"/>
                              </a:cubicBezTo>
                              <a:cubicBezTo>
                                <a:pt x="73" y="39"/>
                                <a:pt x="70" y="44"/>
                                <a:pt x="68" y="47"/>
                              </a:cubicBezTo>
                              <a:cubicBezTo>
                                <a:pt x="64" y="51"/>
                                <a:pt x="59" y="54"/>
                                <a:pt x="56" y="56"/>
                              </a:cubicBezTo>
                              <a:cubicBezTo>
                                <a:pt x="51" y="59"/>
                                <a:pt x="49" y="61"/>
                                <a:pt x="49" y="64"/>
                              </a:cubicBezTo>
                              <a:cubicBezTo>
                                <a:pt x="49" y="73"/>
                                <a:pt x="58" y="83"/>
                                <a:pt x="68" y="92"/>
                              </a:cubicBezTo>
                              <a:cubicBezTo>
                                <a:pt x="77" y="101"/>
                                <a:pt x="87" y="111"/>
                                <a:pt x="95" y="111"/>
                              </a:cubicBezTo>
                              <a:cubicBezTo>
                                <a:pt x="99" y="111"/>
                                <a:pt x="100" y="109"/>
                                <a:pt x="104" y="104"/>
                              </a:cubicBezTo>
                              <a:cubicBezTo>
                                <a:pt x="106" y="100"/>
                                <a:pt x="109" y="96"/>
                                <a:pt x="113" y="92"/>
                              </a:cubicBezTo>
                              <a:cubicBezTo>
                                <a:pt x="115" y="90"/>
                                <a:pt x="118" y="89"/>
                                <a:pt x="121" y="89"/>
                              </a:cubicBezTo>
                              <a:cubicBezTo>
                                <a:pt x="135" y="89"/>
                                <a:pt x="160" y="114"/>
                                <a:pt x="160" y="125"/>
                              </a:cubicBezTo>
                              <a:cubicBezTo>
                                <a:pt x="160" y="137"/>
                                <a:pt x="135" y="154"/>
                                <a:pt x="128" y="159"/>
                              </a:cubicBezTo>
                              <a:lnTo>
                                <a:pt x="127" y="160"/>
                              </a:lnTo>
                              <a:close/>
                              <a:moveTo>
                                <a:pt x="8" y="35"/>
                              </a:moveTo>
                              <a:cubicBezTo>
                                <a:pt x="9" y="54"/>
                                <a:pt x="29" y="93"/>
                                <a:pt x="47" y="112"/>
                              </a:cubicBezTo>
                              <a:cubicBezTo>
                                <a:pt x="66" y="131"/>
                                <a:pt x="105" y="151"/>
                                <a:pt x="125" y="152"/>
                              </a:cubicBezTo>
                              <a:cubicBezTo>
                                <a:pt x="138" y="142"/>
                                <a:pt x="152" y="130"/>
                                <a:pt x="152" y="125"/>
                              </a:cubicBezTo>
                              <a:cubicBezTo>
                                <a:pt x="152" y="118"/>
                                <a:pt x="131" y="97"/>
                                <a:pt x="121" y="97"/>
                              </a:cubicBezTo>
                              <a:cubicBezTo>
                                <a:pt x="119" y="97"/>
                                <a:pt x="119" y="97"/>
                                <a:pt x="118" y="98"/>
                              </a:cubicBezTo>
                              <a:cubicBezTo>
                                <a:pt x="115" y="101"/>
                                <a:pt x="113" y="105"/>
                                <a:pt x="111" y="108"/>
                              </a:cubicBezTo>
                              <a:cubicBezTo>
                                <a:pt x="107" y="113"/>
                                <a:pt x="104" y="119"/>
                                <a:pt x="95" y="119"/>
                              </a:cubicBezTo>
                              <a:cubicBezTo>
                                <a:pt x="84" y="119"/>
                                <a:pt x="73" y="108"/>
                                <a:pt x="62" y="98"/>
                              </a:cubicBezTo>
                              <a:cubicBezTo>
                                <a:pt x="52" y="87"/>
                                <a:pt x="41" y="76"/>
                                <a:pt x="41" y="64"/>
                              </a:cubicBezTo>
                              <a:cubicBezTo>
                                <a:pt x="41" y="56"/>
                                <a:pt x="46" y="52"/>
                                <a:pt x="52" y="49"/>
                              </a:cubicBezTo>
                              <a:cubicBezTo>
                                <a:pt x="55" y="47"/>
                                <a:pt x="59" y="45"/>
                                <a:pt x="62" y="41"/>
                              </a:cubicBezTo>
                              <a:cubicBezTo>
                                <a:pt x="64" y="40"/>
                                <a:pt x="63" y="36"/>
                                <a:pt x="62" y="34"/>
                              </a:cubicBezTo>
                              <a:cubicBezTo>
                                <a:pt x="57" y="22"/>
                                <a:pt x="39" y="8"/>
                                <a:pt x="34" y="8"/>
                              </a:cubicBezTo>
                              <a:cubicBezTo>
                                <a:pt x="30" y="8"/>
                                <a:pt x="17" y="22"/>
                                <a:pt x="8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 w="9525" cap="flat" cmpd="sng">
                          <a:solidFill>
                            <a:srgbClr val="2E74B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D1D2F5A" id="图标电话" o:spid="_x0000_s1026" style="position:absolute;left:0;text-align:left;margin-left:327.75pt;margin-top:-18.55pt;width:12.1pt;height:1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fillcolor="#2e74b5" strokecolor="#2e74b5">
                <v:path arrowok="t" o:connecttype="custom" o:connectlocs="328639063,350818232;326051906,350818232;108684298,258728730;0,74548817;0,72356686;2588145,70163646;87982104,0;178552352,67970606;175964207,103052884;144912398,122786608;126798348,140327293;175964207,201720597;245832261,243380177;269122600,228031623;292411952,201720597;313113158,195142386;414034010,274076374;331227208,348625192;328639063,350818232;20702195,76741857;121622058,245573217;323463761,333277547;393332803,274076374;313113158,212683979;305349712,214876110;287235662,236801966;245832261,260920861;160438302,214876110;106096153,140327293;134560806,107438055;160438302,89897371;160438302,74548817;87982104,17540684;20702195,76741857" o:connectangles="0,0,0,0,0,0,0,0,0,0,0,0,0,0,0,0,0,0,0,0,0,0,0,0,0,0,0,0,0,0,0,0,0,0" textboxrect="0,0,160,160"/>
                <o:lock v:ext="edit" verticies="t"/>
              </v:shape>
            </w:pict>
          </mc:Fallback>
        </mc:AlternateContent>
      </w:r>
      <w:r w:rsidR="00A41E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135BD" wp14:editId="72B9566F">
                <wp:simplePos x="0" y="0"/>
                <wp:positionH relativeFrom="column">
                  <wp:posOffset>35169</wp:posOffset>
                </wp:positionH>
                <wp:positionV relativeFrom="paragraph">
                  <wp:posOffset>-407578</wp:posOffset>
                </wp:positionV>
                <wp:extent cx="1617785" cy="1330037"/>
                <wp:effectExtent l="0" t="0" r="0" b="38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5" cy="1330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8F3D76" w14:textId="41679B18" w:rsidR="009A3A4A" w:rsidRDefault="00A41EC4" w:rsidP="00A41EC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48"/>
                                <w:szCs w:val="48"/>
                              </w:rPr>
                            </w:pPr>
                            <w:r w:rsidRPr="00E248DC">
                              <w:rPr>
                                <w:noProof/>
                              </w:rPr>
                              <w:drawing>
                                <wp:inline distT="0" distB="0" distL="0" distR="0" wp14:anchorId="3B344815" wp14:editId="5FBE2C43">
                                  <wp:extent cx="915002" cy="1148879"/>
                                  <wp:effectExtent l="0" t="0" r="0" b="1270"/>
                                  <wp:docPr id="909089619" name="图片 9090896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5002" cy="1148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35BD" id="文本框 4" o:spid="_x0000_s1053" type="#_x0000_t202" style="position:absolute;left:0;text-align:left;margin-left:2.75pt;margin-top:-32.1pt;width:127.4pt;height:1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" filled="f" stroked="f" strokeweight=".5pt">
                <v:textbox>
                  <w:txbxContent>
                    <w:p w14:paraId="628F3D76" w14:textId="41679B18" w:rsidR="009A3A4A" w:rsidRDefault="00A41EC4" w:rsidP="00A41EC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E74B5"/>
                          <w:sz w:val="48"/>
                          <w:szCs w:val="48"/>
                        </w:rPr>
                      </w:pPr>
                      <w:r w:rsidRPr="00E248DC">
                        <w:rPr>
                          <w:noProof/>
                        </w:rPr>
                        <w:drawing>
                          <wp:inline distT="0" distB="0" distL="0" distR="0" wp14:anchorId="3B344815" wp14:editId="5FBE2C43">
                            <wp:extent cx="915002" cy="1148879"/>
                            <wp:effectExtent l="0" t="0" r="0" b="1270"/>
                            <wp:docPr id="909089619" name="图片 9090896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5002" cy="1148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2998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4839CC0" wp14:editId="4B35DFC7">
                <wp:simplePos x="0" y="0"/>
                <wp:positionH relativeFrom="column">
                  <wp:posOffset>4185285</wp:posOffset>
                </wp:positionH>
                <wp:positionV relativeFrom="paragraph">
                  <wp:posOffset>409158</wp:posOffset>
                </wp:positionV>
                <wp:extent cx="111125" cy="168275"/>
                <wp:effectExtent l="4445" t="4445" r="17780" b="17780"/>
                <wp:wrapNone/>
                <wp:docPr id="41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168275"/>
                          <a:chOff x="2075997" y="1187705"/>
                          <a:chExt cx="305170" cy="458985"/>
                        </a:xfrm>
                      </wpg:grpSpPr>
                      <wps:wsp>
                        <wps:cNvPr id="38" name="Freeform 1271"/>
                        <wps:cNvSpPr>
                          <a:spLocks noEditPoints="1"/>
                        </wps:cNvSpPr>
                        <wps:spPr>
                          <a:xfrm>
                            <a:off x="2080920" y="1187705"/>
                            <a:ext cx="295325" cy="4097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63404796" y="1011485155"/>
                              </a:cxn>
                              <a:cxn ang="0">
                                <a:pos x="345232464" y="987111602"/>
                              </a:cxn>
                              <a:cxn ang="0">
                                <a:pos x="0" y="365595884"/>
                              </a:cxn>
                              <a:cxn ang="0">
                                <a:pos x="363404796" y="0"/>
                              </a:cxn>
                              <a:cxn ang="0">
                                <a:pos x="726807130" y="365595884"/>
                              </a:cxn>
                              <a:cxn ang="0">
                                <a:pos x="381574666" y="987111602"/>
                              </a:cxn>
                              <a:cxn ang="0">
                                <a:pos x="363404796" y="1011485155"/>
                              </a:cxn>
                              <a:cxn ang="0">
                                <a:pos x="363404796" y="48747105"/>
                              </a:cxn>
                              <a:cxn ang="0">
                                <a:pos x="48452988" y="365595884"/>
                              </a:cxn>
                              <a:cxn ang="0">
                                <a:pos x="363404796" y="938366965"/>
                              </a:cxn>
                              <a:cxn ang="0">
                                <a:pos x="678354142" y="365595884"/>
                              </a:cxn>
                              <a:cxn ang="0">
                                <a:pos x="363404796" y="48747105"/>
                              </a:cxn>
                            </a:cxnLst>
                            <a:rect l="0" t="0" r="0" b="0"/>
                            <a:pathLst>
                              <a:path w="120" h="166">
                                <a:moveTo>
                                  <a:pt x="60" y="166"/>
                                </a:moveTo>
                                <a:cubicBezTo>
                                  <a:pt x="57" y="162"/>
                                  <a:pt x="57" y="162"/>
                                  <a:pt x="57" y="162"/>
                                </a:cubicBezTo>
                                <a:cubicBezTo>
                                  <a:pt x="55" y="160"/>
                                  <a:pt x="0" y="92"/>
                                  <a:pt x="0" y="60"/>
                                </a:cubicBezTo>
                                <a:cubicBezTo>
                                  <a:pt x="0" y="27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7"/>
                                  <a:pt x="120" y="60"/>
                                </a:cubicBezTo>
                                <a:cubicBezTo>
                                  <a:pt x="120" y="92"/>
                                  <a:pt x="66" y="160"/>
                                  <a:pt x="63" y="162"/>
                                </a:cubicBezTo>
                                <a:lnTo>
                                  <a:pt x="60" y="166"/>
                                </a:lnTo>
                                <a:close/>
                                <a:moveTo>
                                  <a:pt x="60" y="8"/>
                                </a:moveTo>
                                <a:cubicBezTo>
                                  <a:pt x="32" y="8"/>
                                  <a:pt x="8" y="31"/>
                                  <a:pt x="8" y="60"/>
                                </a:cubicBezTo>
                                <a:cubicBezTo>
                                  <a:pt x="8" y="85"/>
                                  <a:pt x="49" y="139"/>
                                  <a:pt x="60" y="154"/>
                                </a:cubicBezTo>
                                <a:cubicBezTo>
                                  <a:pt x="72" y="139"/>
                                  <a:pt x="112" y="85"/>
                                  <a:pt x="112" y="60"/>
                                </a:cubicBezTo>
                                <a:cubicBezTo>
                                  <a:pt x="112" y="31"/>
                                  <a:pt x="89" y="8"/>
                                  <a:pt x="60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39" name="Freeform 1272"/>
                        <wps:cNvSpPr>
                          <a:spLocks noEditPoints="1"/>
                        </wps:cNvSpPr>
                        <wps:spPr>
                          <a:xfrm>
                            <a:off x="2154751" y="1261536"/>
                            <a:ext cx="147663" cy="148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1704244" y="369490387"/>
                              </a:cxn>
                              <a:cxn ang="0">
                                <a:pos x="0" y="184745194"/>
                              </a:cxn>
                              <a:cxn ang="0">
                                <a:pos x="181704244" y="0"/>
                              </a:cxn>
                              <a:cxn ang="0">
                                <a:pos x="363406026" y="184745194"/>
                              </a:cxn>
                              <a:cxn ang="0">
                                <a:pos x="181704244" y="369490387"/>
                              </a:cxn>
                              <a:cxn ang="0">
                                <a:pos x="181704244" y="24632031"/>
                              </a:cxn>
                              <a:cxn ang="0">
                                <a:pos x="24226576" y="184745194"/>
                              </a:cxn>
                              <a:cxn ang="0">
                                <a:pos x="181704244" y="344858357"/>
                              </a:cxn>
                              <a:cxn ang="0">
                                <a:pos x="339179450" y="184745194"/>
                              </a:cxn>
                              <a:cxn ang="0">
                                <a:pos x="181704244" y="24632031"/>
                              </a:cxn>
                            </a:cxnLst>
                            <a:rect l="0" t="0" r="0" b="0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14" y="60"/>
                                  <a:pt x="0" y="47"/>
                                  <a:pt x="0" y="30"/>
                                </a:cubicBezTo>
                                <a:cubicBezTo>
                                  <a:pt x="0" y="13"/>
                                  <a:pt x="14" y="0"/>
                                  <a:pt x="30" y="0"/>
                                </a:cubicBezTo>
                                <a:cubicBezTo>
                                  <a:pt x="47" y="0"/>
                                  <a:pt x="60" y="13"/>
                                  <a:pt x="60" y="30"/>
                                </a:cubicBezTo>
                                <a:cubicBezTo>
                                  <a:pt x="60" y="47"/>
                                  <a:pt x="47" y="60"/>
                                  <a:pt x="30" y="60"/>
                                </a:cubicBezTo>
                                <a:close/>
                                <a:moveTo>
                                  <a:pt x="30" y="4"/>
                                </a:moveTo>
                                <a:cubicBezTo>
                                  <a:pt x="16" y="4"/>
                                  <a:pt x="4" y="16"/>
                                  <a:pt x="4" y="30"/>
                                </a:cubicBezTo>
                                <a:cubicBezTo>
                                  <a:pt x="4" y="44"/>
                                  <a:pt x="16" y="56"/>
                                  <a:pt x="30" y="56"/>
                                </a:cubicBezTo>
                                <a:cubicBezTo>
                                  <a:pt x="45" y="56"/>
                                  <a:pt x="56" y="44"/>
                                  <a:pt x="56" y="30"/>
                                </a:cubicBezTo>
                                <a:cubicBezTo>
                                  <a:pt x="56" y="16"/>
                                  <a:pt x="45" y="4"/>
                                  <a:pt x="30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40" name="Freeform 1273"/>
                        <wps:cNvSpPr/>
                        <wps:spPr>
                          <a:xfrm>
                            <a:off x="2075997" y="1543326"/>
                            <a:ext cx="305170" cy="1033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57220732" y="0"/>
                              </a:cxn>
                              <a:cxn ang="0">
                                <a:pos x="557220732" y="30283191"/>
                              </a:cxn>
                              <a:cxn ang="0">
                                <a:pos x="726811576" y="121135225"/>
                              </a:cxn>
                              <a:cxn ang="0">
                                <a:pos x="375519068" y="230157173"/>
                              </a:cxn>
                              <a:cxn ang="0">
                                <a:pos x="24226560" y="121135225"/>
                              </a:cxn>
                              <a:cxn ang="0">
                                <a:pos x="199874045" y="30283191"/>
                              </a:cxn>
                              <a:cxn ang="0">
                                <a:pos x="199874045" y="0"/>
                              </a:cxn>
                              <a:cxn ang="0">
                                <a:pos x="0" y="121135225"/>
                              </a:cxn>
                              <a:cxn ang="0">
                                <a:pos x="375519068" y="254383726"/>
                              </a:cxn>
                              <a:cxn ang="0">
                                <a:pos x="751038136" y="121135225"/>
                              </a:cxn>
                              <a:cxn ang="0">
                                <a:pos x="557220732" y="0"/>
                              </a:cxn>
                            </a:cxnLst>
                            <a:rect l="0" t="0" r="0" b="0"/>
                            <a:pathLst>
                              <a:path w="124" h="42">
                                <a:moveTo>
                                  <a:pt x="92" y="0"/>
                                </a:moveTo>
                                <a:cubicBezTo>
                                  <a:pt x="92" y="5"/>
                                  <a:pt x="92" y="5"/>
                                  <a:pt x="92" y="5"/>
                                </a:cubicBezTo>
                                <a:cubicBezTo>
                                  <a:pt x="109" y="8"/>
                                  <a:pt x="120" y="14"/>
                                  <a:pt x="120" y="20"/>
                                </a:cubicBezTo>
                                <a:cubicBezTo>
                                  <a:pt x="120" y="28"/>
                                  <a:pt x="97" y="38"/>
                                  <a:pt x="62" y="38"/>
                                </a:cubicBezTo>
                                <a:cubicBezTo>
                                  <a:pt x="28" y="38"/>
                                  <a:pt x="4" y="28"/>
                                  <a:pt x="4" y="20"/>
                                </a:cubicBezTo>
                                <a:cubicBezTo>
                                  <a:pt x="4" y="14"/>
                                  <a:pt x="15" y="8"/>
                                  <a:pt x="33" y="5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15" y="4"/>
                                  <a:pt x="0" y="10"/>
                                  <a:pt x="0" y="20"/>
                                </a:cubicBezTo>
                                <a:cubicBezTo>
                                  <a:pt x="0" y="34"/>
                                  <a:pt x="32" y="42"/>
                                  <a:pt x="62" y="42"/>
                                </a:cubicBezTo>
                                <a:cubicBezTo>
                                  <a:pt x="92" y="42"/>
                                  <a:pt x="124" y="34"/>
                                  <a:pt x="124" y="20"/>
                                </a:cubicBezTo>
                                <a:cubicBezTo>
                                  <a:pt x="124" y="10"/>
                                  <a:pt x="110" y="4"/>
                                  <a:pt x="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056AC" id="组合 48" o:spid="_x0000_s1026" style="position:absolute;left:0;text-align:left;margin-left:329.55pt;margin-top:32.2pt;width:8.75pt;height:13.25pt;z-index:251678720" coordorigin="20759,11877" coordsize="3051,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">
                <v:shape id="Freeform 1271" o:spid="_x0000_s1027" style="position:absolute;left:20809;top:11877;width:2953;height:4097;visibility:visible;mso-wrap-style:square;v-text-anchor:top" coordsize="120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" path="m60,166v-3,-4,-3,-4,-3,-4c55,160,,92,,60,,27,27,,60,v33,,60,27,60,60c120,92,66,160,63,162r-3,4xm60,8c32,8,8,31,8,60v,25,41,79,52,94c72,139,112,85,112,60,112,31,89,8,60,8xe" fillcolor="#2e74b5" strokecolor="#2e74b5">
                  <v:path arrowok="t" o:connecttype="custom" o:connectlocs="363404796,1011485155;345232464,987111602;0,365595884;363404796,0;726807130,365595884;381574666,987111602;363404796,1011485155;363404796,48747105;48452988,365595884;363404796,938366965;678354142,365595884;363404796,48747105" o:connectangles="0,0,0,0,0,0,0,0,0,0,0,0" textboxrect="0,0,120,166"/>
                  <o:lock v:ext="edit" verticies="t"/>
                </v:shape>
                <v:shape id="Freeform 1272" o:spid="_x0000_s1028" style="position:absolute;left:21547;top:12615;width:1477;height:1489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" path="m30,60c14,60,,47,,30,,13,14,,30,,47,,60,13,60,30,60,47,47,60,30,60xm30,4c16,4,4,16,4,30v,14,12,26,26,26c45,56,56,44,56,30,56,16,45,4,30,4xe" fillcolor="#2e74b5" strokecolor="#2e74b5">
                  <v:path arrowok="t" o:connecttype="custom" o:connectlocs="181704244,369490387;0,184745194;181704244,0;363406026,184745194;181704244,369490387;181704244,24632031;24226576,184745194;181704244,344858357;339179450,184745194;181704244,24632031" o:connectangles="0,0,0,0,0,0,0,0,0,0" textboxrect="0,0,60,60"/>
                  <o:lock v:ext="edit" verticies="t"/>
                </v:shape>
                <v:shape id="Freeform 1273" o:spid="_x0000_s1029" style="position:absolute;left:20759;top:15433;width:3052;height:1033;visibility:visible;mso-wrap-style:square;v-text-anchor:top" coordsize="12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" path="m92,v,5,,5,,5c109,8,120,14,120,20v,8,-23,18,-58,18c28,38,4,28,4,20,4,14,15,8,33,5,33,,33,,33,,15,4,,10,,20,,34,32,42,62,42v30,,62,-8,62,-22c124,10,110,4,92,xe" fillcolor="#2e74b5" strokecolor="#2e74b5">
                  <v:path arrowok="t" o:connecttype="custom" o:connectlocs="557220732,0;557220732,30283191;726811576,121135225;375519068,230157173;24226560,121135225;199874045,30283191;199874045,0;0,121135225;375519068,254383726;751038136,121135225;557220732,0" o:connectangles="0,0,0,0,0,0,0,0,0,0,0" textboxrect="0,0,124,42"/>
                </v:shape>
              </v:group>
            </w:pict>
          </mc:Fallback>
        </mc:AlternateContent>
      </w:r>
      <w:r w:rsidR="0024299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2128BD" wp14:editId="01D2BBF2">
                <wp:simplePos x="0" y="0"/>
                <wp:positionH relativeFrom="column">
                  <wp:posOffset>4162425</wp:posOffset>
                </wp:positionH>
                <wp:positionV relativeFrom="paragraph">
                  <wp:posOffset>109428</wp:posOffset>
                </wp:positionV>
                <wp:extent cx="153035" cy="106045"/>
                <wp:effectExtent l="4445" t="4445" r="13970" b="22860"/>
                <wp:wrapNone/>
                <wp:docPr id="37" name="图标邮箱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" cy="106045"/>
                          <a:chOff x="1861659" y="257856"/>
                          <a:chExt cx="472521" cy="328550"/>
                        </a:xfrm>
                      </wpg:grpSpPr>
                      <wps:wsp>
                        <wps:cNvPr id="34" name="Freeform 1258"/>
                        <wps:cNvSpPr>
                          <a:spLocks noEditPoints="1"/>
                        </wps:cNvSpPr>
                        <wps:spPr>
                          <a:xfrm>
                            <a:off x="1861659" y="257856"/>
                            <a:ext cx="472521" cy="328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1448165" y="404288773"/>
                              </a:cxn>
                              <a:cxn ang="0">
                                <a:pos x="0" y="404288773"/>
                              </a:cxn>
                              <a:cxn ang="0">
                                <a:pos x="0" y="0"/>
                              </a:cxn>
                              <a:cxn ang="0">
                                <a:pos x="581448165" y="0"/>
                              </a:cxn>
                              <a:cxn ang="0">
                                <a:pos x="581448165" y="404288773"/>
                              </a:cxn>
                              <a:cxn ang="0">
                                <a:pos x="24226545" y="380062210"/>
                              </a:cxn>
                              <a:cxn ang="0">
                                <a:pos x="557221620" y="380062210"/>
                              </a:cxn>
                              <a:cxn ang="0">
                                <a:pos x="557221620" y="24226563"/>
                              </a:cxn>
                              <a:cxn ang="0">
                                <a:pos x="24226545" y="24226563"/>
                              </a:cxn>
                              <a:cxn ang="0">
                                <a:pos x="24226545" y="380062210"/>
                              </a:cxn>
                            </a:cxnLst>
                            <a:rect l="0" t="0" r="0" b="0"/>
                            <a:pathLst>
                              <a:path w="384" h="267">
                                <a:moveTo>
                                  <a:pt x="384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0"/>
                                </a:lnTo>
                                <a:lnTo>
                                  <a:pt x="384" y="0"/>
                                </a:lnTo>
                                <a:lnTo>
                                  <a:pt x="384" y="267"/>
                                </a:lnTo>
                                <a:close/>
                                <a:moveTo>
                                  <a:pt x="16" y="251"/>
                                </a:moveTo>
                                <a:lnTo>
                                  <a:pt x="368" y="251"/>
                                </a:lnTo>
                                <a:lnTo>
                                  <a:pt x="368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35" name="Freeform 1259"/>
                        <wps:cNvSpPr/>
                        <wps:spPr>
                          <a:xfrm>
                            <a:off x="2092997" y="262778"/>
                            <a:ext cx="238722" cy="196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113296" y="484541368"/>
                              </a:cxn>
                              <a:cxn ang="0">
                                <a:pos x="6056648" y="478484724"/>
                              </a:cxn>
                              <a:cxn ang="0">
                                <a:pos x="6056648" y="460314792"/>
                              </a:cxn>
                              <a:cxn ang="0">
                                <a:pos x="563280556" y="0"/>
                              </a:cxn>
                              <a:cxn ang="0">
                                <a:pos x="581450499" y="6056644"/>
                              </a:cxn>
                              <a:cxn ang="0">
                                <a:pos x="581450499" y="24226576"/>
                              </a:cxn>
                              <a:cxn ang="0">
                                <a:pos x="18169944" y="478484724"/>
                              </a:cxn>
                              <a:cxn ang="0">
                                <a:pos x="12113296" y="484541368"/>
                              </a:cxn>
                            </a:cxnLst>
                            <a:rect l="0" t="0" r="0" b="0"/>
                            <a:pathLst>
                              <a:path w="97" h="80">
                                <a:moveTo>
                                  <a:pt x="2" y="80"/>
                                </a:moveTo>
                                <a:cubicBezTo>
                                  <a:pt x="1" y="80"/>
                                  <a:pt x="1" y="79"/>
                                  <a:pt x="1" y="79"/>
                                </a:cubicBezTo>
                                <a:cubicBezTo>
                                  <a:pt x="0" y="78"/>
                                  <a:pt x="0" y="77"/>
                                  <a:pt x="1" y="76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ubicBezTo>
                                  <a:pt x="94" y="0"/>
                                  <a:pt x="95" y="0"/>
                                  <a:pt x="96" y="1"/>
                                </a:cubicBezTo>
                                <a:cubicBezTo>
                                  <a:pt x="97" y="2"/>
                                  <a:pt x="96" y="3"/>
                                  <a:pt x="96" y="4"/>
                                </a:cubicBezTo>
                                <a:cubicBezTo>
                                  <a:pt x="3" y="79"/>
                                  <a:pt x="3" y="79"/>
                                  <a:pt x="3" y="79"/>
                                </a:cubicBezTo>
                                <a:cubicBezTo>
                                  <a:pt x="3" y="79"/>
                                  <a:pt x="3" y="80"/>
                                  <a:pt x="2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36" name="Freeform 1260"/>
                        <wps:cNvSpPr/>
                        <wps:spPr>
                          <a:xfrm>
                            <a:off x="1866581" y="262778"/>
                            <a:ext cx="236261" cy="196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69337328" y="484541368"/>
                              </a:cxn>
                              <a:cxn ang="0">
                                <a:pos x="563280679" y="478484724"/>
                              </a:cxn>
                              <a:cxn ang="0">
                                <a:pos x="6056649" y="24226576"/>
                              </a:cxn>
                              <a:cxn ang="0">
                                <a:pos x="0" y="6056644"/>
                              </a:cxn>
                              <a:cxn ang="0">
                                <a:pos x="18169948" y="0"/>
                              </a:cxn>
                              <a:cxn ang="0">
                                <a:pos x="575393977" y="460314792"/>
                              </a:cxn>
                              <a:cxn ang="0">
                                <a:pos x="581450626" y="478484724"/>
                              </a:cxn>
                              <a:cxn ang="0">
                                <a:pos x="569337328" y="484541368"/>
                              </a:cxn>
                            </a:cxnLst>
                            <a:rect l="0" t="0" r="0" b="0"/>
                            <a:pathLst>
                              <a:path w="96" h="80">
                                <a:moveTo>
                                  <a:pt x="94" y="80"/>
                                </a:moveTo>
                                <a:cubicBezTo>
                                  <a:pt x="94" y="80"/>
                                  <a:pt x="93" y="79"/>
                                  <a:pt x="93" y="79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3"/>
                                  <a:pt x="0" y="2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95" y="76"/>
                                  <a:pt x="95" y="76"/>
                                  <a:pt x="95" y="76"/>
                                </a:cubicBezTo>
                                <a:cubicBezTo>
                                  <a:pt x="96" y="77"/>
                                  <a:pt x="96" y="78"/>
                                  <a:pt x="96" y="79"/>
                                </a:cubicBezTo>
                                <a:cubicBezTo>
                                  <a:pt x="95" y="79"/>
                                  <a:pt x="95" y="80"/>
                                  <a:pt x="94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8D130" id="图标邮箱" o:spid="_x0000_s1026" style="position:absolute;left:0;text-align:left;margin-left:327.75pt;margin-top:8.6pt;width:12.05pt;height:8.35pt;z-index:251677696" coordorigin="18616,2578" coordsize="4725,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">
                <v:shape id="Freeform 1258" o:spid="_x0000_s1027" style="position:absolute;left:18616;top:2578;width:4725;height:3286;visibility:visible;mso-wrap-style:square;v-text-anchor:top" coordsize="38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" path="m384,267l,267,,,384,r,267xm16,251r352,l368,16,16,16r,235xe" fillcolor="#2e74b5" strokecolor="#2e74b5">
                  <v:path arrowok="t" o:connecttype="custom" o:connectlocs="581448165,404288773;0,404288773;0,0;581448165,0;581448165,404288773;24226545,380062210;557221620,380062210;557221620,24226563;24226545,24226563;24226545,380062210" o:connectangles="0,0,0,0,0,0,0,0,0,0" textboxrect="0,0,384,267"/>
                  <o:lock v:ext="edit" verticies="t"/>
                </v:shape>
                <v:shape id="Freeform 1259" o:spid="_x0000_s1028" style="position:absolute;left:20929;top:2627;width:2388;height:1969;visibility:visible;mso-wrap-style:square;v-text-anchor:top" coordsize="9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" path="m2,80c1,80,1,79,1,79,,78,,77,1,76,93,,93,,93,v1,,2,,3,1c97,2,96,3,96,4,3,79,3,79,3,79v,,,1,-1,1xe" fillcolor="#2e74b5" strokecolor="#2e74b5">
                  <v:path arrowok="t" o:connecttype="custom" o:connectlocs="12113296,484541368;6056648,478484724;6056648,460314792;563280556,0;581450499,6056644;581450499,24226576;18169944,478484724;12113296,484541368" o:connectangles="0,0,0,0,0,0,0,0" textboxrect="0,0,97,80"/>
                </v:shape>
                <v:shape id="Freeform 1260" o:spid="_x0000_s1029" style="position:absolute;left:18665;top:2627;width:2363;height:1969;visibility:visible;mso-wrap-style:square;v-text-anchor:top" coordsize="9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" path="m94,80v,,-1,-1,-1,-1c1,4,1,4,1,4,,3,,2,,1,1,,2,,3,,95,76,95,76,95,76v1,1,1,2,1,3c95,79,95,80,94,80xe" fillcolor="#2e74b5" strokecolor="#2e74b5">
                  <v:path arrowok="t" o:connecttype="custom" o:connectlocs="569337328,484541368;563280679,478484724;6056649,24226576;0,6056644;18169948,0;575393977,460314792;581450626,478484724;569337328,484541368" o:connectangles="0,0,0,0,0,0,0,0" textboxrect="0,0,96,80"/>
                </v:shape>
              </v:group>
            </w:pict>
          </mc:Fallback>
        </mc:AlternateContent>
      </w:r>
      <w:r w:rsidR="00FE22DD">
        <w:rPr>
          <w:rFonts w:hint="eastAsia"/>
        </w:rPr>
        <w:t xml:space="preserve"> </w:t>
      </w:r>
    </w:p>
    <w:sectPr w:rsidR="009A3A4A" w:rsidSect="00F74C96">
      <w:headerReference w:type="even" r:id="rId11"/>
      <w:headerReference w:type="default" r:id="rId12"/>
      <w:pgSz w:w="11906" w:h="16838" w:code="9"/>
      <w:pgMar w:top="454" w:right="720" w:bottom="45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C1FF" w14:textId="77777777" w:rsidR="00361258" w:rsidRDefault="00361258" w:rsidP="00397A80">
      <w:r>
        <w:separator/>
      </w:r>
    </w:p>
  </w:endnote>
  <w:endnote w:type="continuationSeparator" w:id="0">
    <w:p w14:paraId="1382092F" w14:textId="77777777" w:rsidR="00361258" w:rsidRDefault="00361258" w:rsidP="0039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B792" w14:textId="77777777" w:rsidR="00361258" w:rsidRDefault="00361258" w:rsidP="00397A80">
      <w:r>
        <w:separator/>
      </w:r>
    </w:p>
  </w:footnote>
  <w:footnote w:type="continuationSeparator" w:id="0">
    <w:p w14:paraId="2A8FCDB9" w14:textId="77777777" w:rsidR="00361258" w:rsidRDefault="00361258" w:rsidP="00397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F817" w14:textId="77777777" w:rsidR="00397A80" w:rsidRDefault="00397A80" w:rsidP="00397A80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A2FE" w14:textId="77777777" w:rsidR="00397A80" w:rsidRDefault="00397A80" w:rsidP="00397A8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93BE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934A40"/>
    <w:multiLevelType w:val="multilevel"/>
    <w:tmpl w:val="63934A4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6863757">
    <w:abstractNumId w:val="2"/>
  </w:num>
  <w:num w:numId="2" w16cid:durableId="395666812">
    <w:abstractNumId w:val="1"/>
  </w:num>
  <w:num w:numId="3" w16cid:durableId="105068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A215D1"/>
    <w:rsid w:val="000343A4"/>
    <w:rsid w:val="00045B6F"/>
    <w:rsid w:val="0008036C"/>
    <w:rsid w:val="000E2215"/>
    <w:rsid w:val="000F3E20"/>
    <w:rsid w:val="00150318"/>
    <w:rsid w:val="00165DC1"/>
    <w:rsid w:val="00192293"/>
    <w:rsid w:val="001D4E7D"/>
    <w:rsid w:val="001F0AEA"/>
    <w:rsid w:val="0020356A"/>
    <w:rsid w:val="00242998"/>
    <w:rsid w:val="00246923"/>
    <w:rsid w:val="00276316"/>
    <w:rsid w:val="00291640"/>
    <w:rsid w:val="002A0076"/>
    <w:rsid w:val="002B7367"/>
    <w:rsid w:val="002C5083"/>
    <w:rsid w:val="00341CE7"/>
    <w:rsid w:val="00361258"/>
    <w:rsid w:val="003934AD"/>
    <w:rsid w:val="00397A80"/>
    <w:rsid w:val="003C31EB"/>
    <w:rsid w:val="00453E2A"/>
    <w:rsid w:val="00454898"/>
    <w:rsid w:val="0050579F"/>
    <w:rsid w:val="0050767D"/>
    <w:rsid w:val="00513BE1"/>
    <w:rsid w:val="00533B8C"/>
    <w:rsid w:val="00545D99"/>
    <w:rsid w:val="005A3963"/>
    <w:rsid w:val="005B1B9C"/>
    <w:rsid w:val="005E4F14"/>
    <w:rsid w:val="005E6156"/>
    <w:rsid w:val="006255B0"/>
    <w:rsid w:val="006404C7"/>
    <w:rsid w:val="006A3405"/>
    <w:rsid w:val="006E0992"/>
    <w:rsid w:val="00705244"/>
    <w:rsid w:val="0072542B"/>
    <w:rsid w:val="00733920"/>
    <w:rsid w:val="00733E7D"/>
    <w:rsid w:val="00744E9F"/>
    <w:rsid w:val="007B2592"/>
    <w:rsid w:val="008367C0"/>
    <w:rsid w:val="00860144"/>
    <w:rsid w:val="008723D9"/>
    <w:rsid w:val="008C7EC7"/>
    <w:rsid w:val="00922E16"/>
    <w:rsid w:val="00986A8A"/>
    <w:rsid w:val="00995D0D"/>
    <w:rsid w:val="009A0FB0"/>
    <w:rsid w:val="009A3283"/>
    <w:rsid w:val="009A3A4A"/>
    <w:rsid w:val="00A03AF7"/>
    <w:rsid w:val="00A41EC4"/>
    <w:rsid w:val="00A93251"/>
    <w:rsid w:val="00AA6390"/>
    <w:rsid w:val="00AA63E0"/>
    <w:rsid w:val="00B17775"/>
    <w:rsid w:val="00B205ED"/>
    <w:rsid w:val="00B74254"/>
    <w:rsid w:val="00B860E8"/>
    <w:rsid w:val="00B93DE8"/>
    <w:rsid w:val="00C45AF5"/>
    <w:rsid w:val="00CA7BB7"/>
    <w:rsid w:val="00CD5543"/>
    <w:rsid w:val="00CF0ABE"/>
    <w:rsid w:val="00D16E4D"/>
    <w:rsid w:val="00D20A28"/>
    <w:rsid w:val="00D25739"/>
    <w:rsid w:val="00D36358"/>
    <w:rsid w:val="00D43127"/>
    <w:rsid w:val="00DD5B58"/>
    <w:rsid w:val="00E04C2B"/>
    <w:rsid w:val="00E076F8"/>
    <w:rsid w:val="00E248DC"/>
    <w:rsid w:val="00E316BC"/>
    <w:rsid w:val="00E340C7"/>
    <w:rsid w:val="00E44827"/>
    <w:rsid w:val="00E54AFF"/>
    <w:rsid w:val="00E657F9"/>
    <w:rsid w:val="00EA64D6"/>
    <w:rsid w:val="00EB18AE"/>
    <w:rsid w:val="00EF10AE"/>
    <w:rsid w:val="00EF57F3"/>
    <w:rsid w:val="00F01EB6"/>
    <w:rsid w:val="00F24ADA"/>
    <w:rsid w:val="00F74C96"/>
    <w:rsid w:val="00FD45DA"/>
    <w:rsid w:val="00FD5331"/>
    <w:rsid w:val="00FE22DD"/>
    <w:rsid w:val="00FE40DE"/>
    <w:rsid w:val="04C608F7"/>
    <w:rsid w:val="10947BA2"/>
    <w:rsid w:val="14592A6B"/>
    <w:rsid w:val="27EC17C7"/>
    <w:rsid w:val="2D4A1DE5"/>
    <w:rsid w:val="31F204EA"/>
    <w:rsid w:val="36E128A4"/>
    <w:rsid w:val="41CE1600"/>
    <w:rsid w:val="48A215D1"/>
    <w:rsid w:val="49BA42C8"/>
    <w:rsid w:val="4BEA6B80"/>
    <w:rsid w:val="4E1B262F"/>
    <w:rsid w:val="59353503"/>
    <w:rsid w:val="5B055E74"/>
    <w:rsid w:val="5CF74921"/>
    <w:rsid w:val="66E76BC9"/>
    <w:rsid w:val="696506F0"/>
    <w:rsid w:val="76626043"/>
    <w:rsid w:val="7C5B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B45E04"/>
  <w15:docId w15:val="{E266DB8A-F982-4EBB-AD96-A4A1A146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  <w:szCs w:val="20"/>
    </w:rPr>
  </w:style>
  <w:style w:type="paragraph" w:customStyle="1" w:styleId="aa">
    <w:name w:val="我的样式"/>
    <w:basedOn w:val="a"/>
    <w:link w:val="ab"/>
    <w:qFormat/>
    <w:rPr>
      <w:rFonts w:ascii="Times New Roman" w:eastAsia="微软雅黑" w:hAnsi="Times New Roman"/>
      <w:sz w:val="24"/>
    </w:rPr>
  </w:style>
  <w:style w:type="character" w:customStyle="1" w:styleId="ab">
    <w:name w:val="我的样式 字符"/>
    <w:link w:val="aa"/>
    <w:qFormat/>
    <w:rPr>
      <w:rFonts w:ascii="Times New Roman" w:eastAsia="微软雅黑" w:hAnsi="Times New Roman"/>
      <w:sz w:val="24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unhideWhenUsed/>
    <w:rsid w:val="00192293"/>
    <w:pPr>
      <w:ind w:firstLineChars="200" w:firstLine="420"/>
    </w:pPr>
  </w:style>
  <w:style w:type="paragraph" w:styleId="ad">
    <w:name w:val="No Spacing"/>
    <w:link w:val="ae"/>
    <w:uiPriority w:val="1"/>
    <w:qFormat/>
    <w:rsid w:val="001F0AEA"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1F0AEA"/>
    <w:rPr>
      <w:rFonts w:asciiTheme="minorHAnsi" w:eastAsiaTheme="minorEastAsia" w:hAnsiTheme="minorHAnsi" w:cstheme="minorBidi"/>
      <w:sz w:val="22"/>
      <w:szCs w:val="22"/>
    </w:rPr>
  </w:style>
  <w:style w:type="character" w:styleId="af">
    <w:name w:val="Hyperlink"/>
    <w:basedOn w:val="a0"/>
    <w:rsid w:val="00E076F8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07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100.71.50:8080/Blog-System/blog_lis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47.100.71.50:8080/Blog-System/blog_list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8909;&#38376;&#31616;&#21382;-2017&#26368;&#26032;&#31616;&#21382;&#27714;&#32844;&#31616;&#21382;&#24212;&#23626;&#29983;&#31616;&#21382;&#28909;&#38376;&#31616;&#21382;41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热门简历-2017最新简历求职简历应届生简历热门简历417.doc</Template>
  <TotalTime>728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dc:description>联系QQ：573186177</dc:description>
  <cp:lastModifiedBy>玉珍 莫</cp:lastModifiedBy>
  <cp:revision>35</cp:revision>
  <cp:lastPrinted>2023-10-21T16:13:00Z</cp:lastPrinted>
  <dcterms:created xsi:type="dcterms:W3CDTF">2023-09-05T15:06:00Z</dcterms:created>
  <dcterms:modified xsi:type="dcterms:W3CDTF">2023-11-16T15:21:00Z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iioBoundaries">
    <vt:bool>true</vt:bool>
  </property>
  <property fmtid="{D5CDD505-2E9C-101B-9397-08002B2CF9AE}" pid="3" name="KSOProductBuildVer">
    <vt:lpwstr>2052-10.1.0.6876</vt:lpwstr>
  </property>
</Properties>
</file>